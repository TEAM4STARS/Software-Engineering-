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AB3" w:rsidRDefault="00133106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63333892" wp14:editId="3F0E3113">
                <wp:simplePos x="0" y="0"/>
                <wp:positionH relativeFrom="column">
                  <wp:posOffset>808074</wp:posOffset>
                </wp:positionH>
                <wp:positionV relativeFrom="paragraph">
                  <wp:posOffset>233915</wp:posOffset>
                </wp:positionV>
                <wp:extent cx="4137810" cy="2349797"/>
                <wp:effectExtent l="0" t="0" r="15240" b="1270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7810" cy="2349797"/>
                          <a:chOff x="0" y="54519"/>
                          <a:chExt cx="3997822" cy="2409798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50604"/>
                            <a:ext cx="8667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E7C" w:rsidRPr="00877E7C" w:rsidRDefault="00877E7C">
                              <w:pPr>
                                <w:rPr>
                                  <w:b/>
                                </w:rPr>
                              </w:pPr>
                              <w:r w:rsidRPr="00877E7C">
                                <w:rPr>
                                  <w:b/>
                                </w:rPr>
                                <w:t>Username: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190847" y="893135"/>
                            <a:ext cx="1524000" cy="200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633" y="1297172"/>
                            <a:ext cx="8667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E7C" w:rsidRPr="00877E7C" w:rsidRDefault="00877E7C" w:rsidP="00877E7C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Password: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180214" y="1339702"/>
                            <a:ext cx="1524000" cy="200025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302497" y="54519"/>
                            <a:ext cx="6953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7E7C" w:rsidRDefault="00877E7C">
                              <w: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626242" y="2169042"/>
                            <a:ext cx="676275" cy="29527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7E7C" w:rsidRPr="00877E7C" w:rsidRDefault="00877E7C" w:rsidP="00877E7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77E7C">
                                <w:rPr>
                                  <w:color w:val="000000" w:themeColor="text1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722474" y="2169042"/>
                            <a:ext cx="676275" cy="295275"/>
                          </a:xfrm>
                          <a:prstGeom prst="rect">
                            <a:avLst/>
                          </a:prstGeom>
                          <a:solidFill>
                            <a:srgbClr val="E7E6E6">
                              <a:lumMod val="50000"/>
                            </a:srgb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77E7C" w:rsidRPr="00877E7C" w:rsidRDefault="00877E7C" w:rsidP="00877E7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86809" y="148856"/>
                            <a:ext cx="2292350" cy="502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0596" w:rsidRPr="00400596" w:rsidRDefault="00400596">
                              <w:pPr>
                                <w:rPr>
                                  <w:b/>
                                  <w:sz w:val="36"/>
                                </w:rPr>
                              </w:pPr>
                              <w:r w:rsidRPr="00400596">
                                <w:rPr>
                                  <w:b/>
                                  <w:sz w:val="36"/>
                                </w:rPr>
                                <w:t>Welcome!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333892" id="Group 14" o:spid="_x0000_s1026" style="position:absolute;margin-left:63.65pt;margin-top:18.4pt;width:325.8pt;height:185pt;z-index:251652096;mso-width-relative:margin;mso-height-relative:margin" coordorigin=",545" coordsize="39978,24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top:8506;width:8667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:rsidR="00877E7C" w:rsidRPr="00877E7C" w:rsidRDefault="00877E7C">
                        <w:pPr>
                          <w:rPr>
                            <w:b/>
                          </w:rPr>
                        </w:pPr>
                        <w:r w:rsidRPr="00877E7C">
                          <w:rPr>
                            <w:b/>
                          </w:rPr>
                          <w:t>Username:</w:t>
                        </w:r>
                      </w:p>
                    </w:txbxContent>
                  </v:textbox>
                </v:shape>
                <v:rect id="Rectangle 2" o:spid="_x0000_s1028" style="position:absolute;left:11908;top:8931;width:15240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g5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X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pODkvAAAANoAAAAPAAAAAAAAAAAAAAAAAJgCAABkcnMvZG93bnJldi54&#10;bWxQSwUGAAAAAAQABAD1AAAAgQMAAAAA&#10;" fillcolor="#5b9bd5 [3204]" strokecolor="#1f4d78 [1604]" strokeweight="1pt"/>
                <v:shape id="_x0000_s1029" type="#_x0000_t202" style="position:absolute;left:106;top:12971;width:8668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877E7C" w:rsidRPr="00877E7C" w:rsidRDefault="00877E7C" w:rsidP="00877E7C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Password:</w:t>
                        </w:r>
                      </w:p>
                    </w:txbxContent>
                  </v:textbox>
                </v:shape>
                <v:rect id="Rectangle 4" o:spid="_x0000_s1030" style="position:absolute;left:11802;top:13397;width:15240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+LXcUA&#10;AADaAAAADwAAAGRycy9kb3ducmV2LnhtbESPQWsCMRSE7wX/Q3iCl1KzSitlNYqWtixeiloPvT02&#10;z93F5GVJoq7++kYo9DjMzDfMbNFZI87kQ+NYwWiYgSAunW64UvC9+3h6BREiskbjmBRcKcBi3nuY&#10;Ya7dhTd03sZKJAiHHBXUMba5lKGsyWIYupY4eQfnLcYkfSW1x0uCWyPHWTaRFhtOCzW29FZTedye&#10;rILV5qu4vvjbaVUc1j/7T7O/vT8apQb9bjkFEamL/+G/dqEVPMP9SroB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n4tdxQAAANoAAAAPAAAAAAAAAAAAAAAAAJgCAABkcnMv&#10;ZG93bnJldi54bWxQSwUGAAAAAAQABAD1AAAAigMAAAAA&#10;" fillcolor="#5b9bd5" strokecolor="#41719c" strokeweight="1pt"/>
                <v:shape id="Text Box 5" o:spid="_x0000_s1031" type="#_x0000_t202" style="position:absolute;left:33024;top:545;width:695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:rsidR="00877E7C" w:rsidRDefault="00877E7C">
                        <w:r>
                          <w:t>Logo</w:t>
                        </w:r>
                      </w:p>
                    </w:txbxContent>
                  </v:textbox>
                </v:shape>
                <v:rect id="Rectangle 6" o:spid="_x0000_s1032" style="position:absolute;left:26262;top:21690;width:6763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4kzsIA&#10;AADaAAAADwAAAGRycy9kb3ducmV2LnhtbESPQWsCMRSE70L/Q3iF3jSpFClbo0ipUOjJtdjr6+a5&#10;2XbzsiTRjf++KQgeh5n5hlmus+vFmULsPGt4nCkQxI03HbcaPvfb6TOImJAN9p5Jw4UirFd3kyVW&#10;xo+8o3OdWlEgHCvUYFMaKiljY8lhnPmBuHhHHxymIkMrTcCxwF0v50otpMOOy4LFgV4tNb/1yWn4&#10;ooMNWZ3Gj5+nfDhu9qqrv9+0frjPmxcQiXK6ha/td6NhAf9Xyg2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PiTOwgAAANoAAAAPAAAAAAAAAAAAAAAAAJgCAABkcnMvZG93&#10;bnJldi54bWxQSwUGAAAAAAQABAD1AAAAhwMAAAAA&#10;" fillcolor="#747070 [1614]" strokecolor="black [3213]" strokeweight="1pt">
                  <v:textbox>
                    <w:txbxContent>
                      <w:p w:rsidR="00877E7C" w:rsidRPr="00877E7C" w:rsidRDefault="00877E7C" w:rsidP="00877E7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877E7C">
                          <w:rPr>
                            <w:color w:val="000000" w:themeColor="text1"/>
                          </w:rPr>
                          <w:t>EXIT</w:t>
                        </w:r>
                      </w:p>
                    </w:txbxContent>
                  </v:textbox>
                </v:rect>
                <v:rect id="Rectangle 7" o:spid="_x0000_s1033" style="position:absolute;left:17224;top:21690;width:6763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KjTsEA&#10;AADaAAAADwAAAGRycy9kb3ducmV2LnhtbESPQWsCMRSE70L/Q3gFb5qtLVZXo4ggSC+i1vszee4G&#10;Ny/bTbqu/94UCh6HmfmGmS87V4mWmmA9K3gbZiCItTeWCwXfx81gAiJEZIOVZ1JwpwDLxUtvjrnx&#10;N95Te4iFSBAOOSooY6xzKYMuyWEY+po4eRffOIxJNoU0Dd4S3FVylGVj6dByWiixpnVJ+nr4dQo+&#10;6p/Tzr5f76MvPE9pI3WrbVCq/9qtZiAidfEZ/m9vjYJP+LuSboB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io07BAAAA2gAAAA8AAAAAAAAAAAAAAAAAmAIAAGRycy9kb3du&#10;cmV2LnhtbFBLBQYAAAAABAAEAPUAAACGAwAAAAA=&#10;" fillcolor="#767171" strokecolor="windowText" strokeweight="1pt">
                  <v:textbox>
                    <w:txbxContent>
                      <w:p w:rsidR="00877E7C" w:rsidRPr="00877E7C" w:rsidRDefault="00877E7C" w:rsidP="00877E7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LOGIN</w:t>
                        </w:r>
                      </w:p>
                    </w:txbxContent>
                  </v:textbox>
                </v:rect>
                <v:shape id="_x0000_s1034" type="#_x0000_t202" style="position:absolute;left:7868;top:1488;width:22923;height:5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<v:textbox>
                    <w:txbxContent>
                      <w:p w:rsidR="00400596" w:rsidRPr="00400596" w:rsidRDefault="00400596">
                        <w:pPr>
                          <w:rPr>
                            <w:b/>
                            <w:sz w:val="36"/>
                          </w:rPr>
                        </w:pPr>
                        <w:r w:rsidRPr="00400596">
                          <w:rPr>
                            <w:b/>
                            <w:sz w:val="36"/>
                          </w:rPr>
                          <w:t>Welcome!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2D01584" wp14:editId="23D63F0C">
                <wp:simplePos x="0" y="0"/>
                <wp:positionH relativeFrom="margin">
                  <wp:align>left</wp:align>
                </wp:positionH>
                <wp:positionV relativeFrom="paragraph">
                  <wp:posOffset>46517</wp:posOffset>
                </wp:positionV>
                <wp:extent cx="5263116" cy="2676525"/>
                <wp:effectExtent l="0" t="0" r="1397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3116" cy="26765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04879" id="Rectangle 1" o:spid="_x0000_s1026" style="position:absolute;margin-left:0;margin-top:3.65pt;width:414.4pt;height:210.75pt;z-index:2516305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D06AB3" w:rsidRPr="00D06AB3" w:rsidRDefault="00D06AB3" w:rsidP="00D06AB3"/>
    <w:p w:rsidR="00D06AB3" w:rsidRPr="00D06AB3" w:rsidRDefault="00D06AB3" w:rsidP="00D06AB3"/>
    <w:p w:rsidR="00D06AB3" w:rsidRPr="00D06AB3" w:rsidRDefault="00D06AB3" w:rsidP="00D06AB3"/>
    <w:p w:rsidR="00D06AB3" w:rsidRPr="00D06AB3" w:rsidRDefault="00D06AB3" w:rsidP="00D06AB3"/>
    <w:p w:rsidR="00D06AB3" w:rsidRPr="00D06AB3" w:rsidRDefault="00D06AB3" w:rsidP="00D06AB3"/>
    <w:p w:rsidR="00D06AB3" w:rsidRPr="00D06AB3" w:rsidRDefault="00D06AB3" w:rsidP="00D06AB3"/>
    <w:p w:rsidR="00D06AB3" w:rsidRPr="00D06AB3" w:rsidRDefault="00D06AB3" w:rsidP="00D06AB3"/>
    <w:p w:rsidR="00D06AB3" w:rsidRPr="00D06AB3" w:rsidRDefault="00D06AB3" w:rsidP="00D06AB3"/>
    <w:p w:rsidR="00D06AB3" w:rsidRPr="00D06AB3" w:rsidRDefault="00400596" w:rsidP="00D06AB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2F4A9540" wp14:editId="5B4C8DF7">
                <wp:simplePos x="0" y="0"/>
                <wp:positionH relativeFrom="column">
                  <wp:posOffset>0</wp:posOffset>
                </wp:positionH>
                <wp:positionV relativeFrom="paragraph">
                  <wp:posOffset>287020</wp:posOffset>
                </wp:positionV>
                <wp:extent cx="5238750" cy="35718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3571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2C212B" id="Rectangle 8" o:spid="_x0000_s1026" style="position:absolute;margin-left:0;margin-top:22.6pt;width:412.5pt;height:281.2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</w:p>
    <w:p w:rsidR="00D06AB3" w:rsidRPr="00D06AB3" w:rsidRDefault="00400596" w:rsidP="00D06AB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56699A7" wp14:editId="0C21852C">
                <wp:simplePos x="0" y="0"/>
                <wp:positionH relativeFrom="column">
                  <wp:posOffset>2137143</wp:posOffset>
                </wp:positionH>
                <wp:positionV relativeFrom="paragraph">
                  <wp:posOffset>131519</wp:posOffset>
                </wp:positionV>
                <wp:extent cx="1232925" cy="404037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2925" cy="404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189" w:rsidRPr="00877E7C" w:rsidRDefault="00287189" w:rsidP="00287189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877E7C">
                              <w:rPr>
                                <w:b/>
                                <w:sz w:val="36"/>
                              </w:rPr>
                              <w:t>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699A7" id="Text Box 2" o:spid="_x0000_s1035" type="#_x0000_t202" style="position:absolute;margin-left:168.3pt;margin-top:10.35pt;width:97.1pt;height:31.8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" filled="f" stroked="f" strokeweight=".5pt">
                <v:textbox>
                  <w:txbxContent>
                    <w:p w:rsidR="00287189" w:rsidRPr="00877E7C" w:rsidRDefault="00287189" w:rsidP="00287189">
                      <w:pPr>
                        <w:rPr>
                          <w:b/>
                          <w:sz w:val="36"/>
                        </w:rPr>
                      </w:pPr>
                      <w:r w:rsidRPr="00877E7C">
                        <w:rPr>
                          <w:b/>
                          <w:sz w:val="36"/>
                        </w:rP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</w:p>
    <w:p w:rsidR="00D06AB3" w:rsidRPr="00D06AB3" w:rsidRDefault="00D06AB3" w:rsidP="00D06AB3"/>
    <w:p w:rsidR="00D06AB3" w:rsidRPr="00D06AB3" w:rsidRDefault="00D06AB3" w:rsidP="00D06AB3"/>
    <w:p w:rsidR="00D06AB3" w:rsidRPr="00D06AB3" w:rsidRDefault="00133106" w:rsidP="00D06AB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DC10C6F" wp14:editId="2206E893">
                <wp:simplePos x="0" y="0"/>
                <wp:positionH relativeFrom="column">
                  <wp:posOffset>2855285</wp:posOffset>
                </wp:positionH>
                <wp:positionV relativeFrom="paragraph">
                  <wp:posOffset>6453</wp:posOffset>
                </wp:positionV>
                <wp:extent cx="1451982" cy="846581"/>
                <wp:effectExtent l="0" t="0" r="15240" b="107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982" cy="84658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189" w:rsidRPr="00DA7436" w:rsidRDefault="00287189" w:rsidP="0028718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A7436">
                              <w:rPr>
                                <w:b/>
                                <w:color w:val="000000" w:themeColor="text1"/>
                              </w:rPr>
                              <w:t>Central 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10C6F" id="Rectangle 11" o:spid="_x0000_s1036" style="position:absolute;margin-left:224.85pt;margin-top:.5pt;width:114.35pt;height:66.6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" fillcolor="#747070 [1614]" strokecolor="black [3200]" strokeweight=".5pt">
                <v:textbox>
                  <w:txbxContent>
                    <w:p w:rsidR="00287189" w:rsidRPr="00DA7436" w:rsidRDefault="00287189" w:rsidP="00287189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DA7436">
                        <w:rPr>
                          <w:b/>
                          <w:color w:val="000000" w:themeColor="text1"/>
                        </w:rPr>
                        <w:t>Central Station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F504801" wp14:editId="35E718D8">
                <wp:simplePos x="0" y="0"/>
                <wp:positionH relativeFrom="column">
                  <wp:posOffset>1013149</wp:posOffset>
                </wp:positionH>
                <wp:positionV relativeFrom="paragraph">
                  <wp:posOffset>4549</wp:posOffset>
                </wp:positionV>
                <wp:extent cx="1451982" cy="846581"/>
                <wp:effectExtent l="0" t="0" r="15240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982" cy="84658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189" w:rsidRPr="00DA7436" w:rsidRDefault="0044060A" w:rsidP="0028718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A7436">
                              <w:rPr>
                                <w:b/>
                                <w:color w:val="000000" w:themeColor="text1"/>
                              </w:rPr>
                              <w:t>Bed Monitoring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504801" id="Rectangle 10" o:spid="_x0000_s1037" style="position:absolute;margin-left:79.8pt;margin-top:.35pt;width:114.35pt;height:66.6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" fillcolor="#747070 [1614]" strokecolor="black [3200]" strokeweight=".5pt">
                <v:textbox>
                  <w:txbxContent>
                    <w:p w:rsidR="00287189" w:rsidRPr="00DA7436" w:rsidRDefault="0044060A" w:rsidP="00287189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DA7436">
                        <w:rPr>
                          <w:b/>
                          <w:color w:val="000000" w:themeColor="text1"/>
                        </w:rPr>
                        <w:t>Bed Monitoring</w:t>
                      </w:r>
                    </w:p>
                  </w:txbxContent>
                </v:textbox>
              </v:rect>
            </w:pict>
          </mc:Fallback>
        </mc:AlternateContent>
      </w:r>
    </w:p>
    <w:p w:rsidR="00D06AB3" w:rsidRPr="00D06AB3" w:rsidRDefault="00D06AB3" w:rsidP="00D06AB3"/>
    <w:p w:rsidR="00D06AB3" w:rsidRPr="00D06AB3" w:rsidRDefault="00D06AB3" w:rsidP="00D06AB3"/>
    <w:p w:rsidR="00D06AB3" w:rsidRPr="00D06AB3" w:rsidRDefault="00D06AB3" w:rsidP="00D06AB3"/>
    <w:p w:rsidR="00D06AB3" w:rsidRPr="00D06AB3" w:rsidRDefault="00133106" w:rsidP="00D06AB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91B3550" wp14:editId="53D928FD">
                <wp:simplePos x="0" y="0"/>
                <wp:positionH relativeFrom="column">
                  <wp:posOffset>2837047</wp:posOffset>
                </wp:positionH>
                <wp:positionV relativeFrom="paragraph">
                  <wp:posOffset>11017</wp:posOffset>
                </wp:positionV>
                <wp:extent cx="1451982" cy="846581"/>
                <wp:effectExtent l="0" t="0" r="15240" b="107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982" cy="84658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189" w:rsidRPr="00DA7436" w:rsidRDefault="00287189" w:rsidP="0028718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A7436">
                              <w:rPr>
                                <w:b/>
                                <w:color w:val="000000" w:themeColor="text1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1B3550" id="Rectangle 12" o:spid="_x0000_s1038" style="position:absolute;margin-left:223.4pt;margin-top:.85pt;width:114.35pt;height:66.6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" fillcolor="#747070 [1614]" strokecolor="black [3200]" strokeweight=".5pt">
                <v:textbox>
                  <w:txbxContent>
                    <w:p w:rsidR="00287189" w:rsidRPr="00DA7436" w:rsidRDefault="00287189" w:rsidP="00287189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DA7436">
                        <w:rPr>
                          <w:b/>
                          <w:color w:val="000000" w:themeColor="text1"/>
                        </w:rP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59E7B76" wp14:editId="2BF309DA">
                <wp:simplePos x="0" y="0"/>
                <wp:positionH relativeFrom="column">
                  <wp:posOffset>1066800</wp:posOffset>
                </wp:positionH>
                <wp:positionV relativeFrom="paragraph">
                  <wp:posOffset>19109</wp:posOffset>
                </wp:positionV>
                <wp:extent cx="1451982" cy="846581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982" cy="846581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5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4060A" w:rsidRPr="00DA7436" w:rsidRDefault="009D1BBF" w:rsidP="0044060A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A7436">
                              <w:rPr>
                                <w:b/>
                                <w:color w:val="000000" w:themeColor="text1"/>
                              </w:rPr>
                              <w:t>Patients</w:t>
                            </w:r>
                            <w:r w:rsidR="00416CB2" w:rsidRPr="00DA7436">
                              <w:rPr>
                                <w:b/>
                                <w:color w:val="000000" w:themeColor="text1"/>
                              </w:rPr>
                              <w:t xml:space="preserve">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9E7B76" id="Rectangle 43" o:spid="_x0000_s1039" style="position:absolute;margin-left:84pt;margin-top:1.5pt;width:114.35pt;height:66.6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" fillcolor="#767171" strokecolor="windowText" strokeweight="1pt">
                <v:textbox>
                  <w:txbxContent>
                    <w:p w:rsidR="0044060A" w:rsidRPr="00DA7436" w:rsidRDefault="009D1BBF" w:rsidP="0044060A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DA7436">
                        <w:rPr>
                          <w:b/>
                          <w:color w:val="000000" w:themeColor="text1"/>
                        </w:rPr>
                        <w:t>Patients</w:t>
                      </w:r>
                      <w:r w:rsidR="00416CB2" w:rsidRPr="00DA7436">
                        <w:rPr>
                          <w:b/>
                          <w:color w:val="000000" w:themeColor="text1"/>
                        </w:rPr>
                        <w:t xml:space="preserve"> Record</w:t>
                      </w:r>
                    </w:p>
                  </w:txbxContent>
                </v:textbox>
              </v:rect>
            </w:pict>
          </mc:Fallback>
        </mc:AlternateContent>
      </w:r>
    </w:p>
    <w:p w:rsidR="00D06AB3" w:rsidRPr="00D06AB3" w:rsidRDefault="00D06AB3" w:rsidP="00D06AB3"/>
    <w:p w:rsidR="00D06AB3" w:rsidRPr="00D06AB3" w:rsidRDefault="00D06AB3" w:rsidP="00D06AB3"/>
    <w:p w:rsidR="00D06AB3" w:rsidRPr="00D06AB3" w:rsidRDefault="00D06AB3" w:rsidP="00D06AB3"/>
    <w:p w:rsidR="0001469B" w:rsidRDefault="0001469B" w:rsidP="00D06AB3"/>
    <w:p w:rsidR="0001469B" w:rsidRDefault="00133106" w:rsidP="00D06AB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134AA8A" wp14:editId="3C7F5968">
                <wp:simplePos x="0" y="0"/>
                <wp:positionH relativeFrom="margin">
                  <wp:align>left</wp:align>
                </wp:positionH>
                <wp:positionV relativeFrom="paragraph">
                  <wp:posOffset>241477</wp:posOffset>
                </wp:positionV>
                <wp:extent cx="5553075" cy="3133725"/>
                <wp:effectExtent l="0" t="0" r="2857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3133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PlainTable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67"/>
                              <w:gridCol w:w="938"/>
                              <w:gridCol w:w="1133"/>
                              <w:gridCol w:w="1111"/>
                              <w:gridCol w:w="1072"/>
                              <w:gridCol w:w="953"/>
                              <w:gridCol w:w="1072"/>
                              <w:gridCol w:w="1391"/>
                            </w:tblGrid>
                            <w:tr w:rsidR="00E9247F" w:rsidTr="001B7C2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68" w:type="dxa"/>
                                </w:tcPr>
                                <w:p w:rsidR="00E9247F" w:rsidRPr="009D1BBF" w:rsidRDefault="00E9247F" w:rsidP="00020D30">
                                  <w:pPr>
                                    <w:jc w:val="center"/>
                                    <w:rPr>
                                      <w:b w:val="0"/>
                                    </w:rPr>
                                  </w:pPr>
                                  <w:r w:rsidRPr="009D1BBF">
                                    <w:rPr>
                                      <w:b w:val="0"/>
                                    </w:rPr>
                                    <w:t>Bed No.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</w:tcPr>
                                <w:p w:rsidR="00E9247F" w:rsidRPr="009D1BBF" w:rsidRDefault="00E9247F" w:rsidP="00020D30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</w:rPr>
                                  </w:pPr>
                                  <w:r w:rsidRPr="009D1BBF">
                                    <w:rPr>
                                      <w:b w:val="0"/>
                                    </w:rPr>
                                    <w:t>NHS No.</w:t>
                                  </w:r>
                                </w:p>
                              </w:tc>
                              <w:tc>
                                <w:tcPr>
                                  <w:tcW w:w="1136" w:type="dxa"/>
                                </w:tcPr>
                                <w:p w:rsidR="00E9247F" w:rsidRPr="009D1BBF" w:rsidRDefault="00E9247F" w:rsidP="00020D30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</w:rPr>
                                  </w:pPr>
                                  <w:r w:rsidRPr="009D1BBF">
                                    <w:rPr>
                                      <w:b w:val="0"/>
                                    </w:rPr>
                                    <w:t>Heart Rate</w:t>
                                  </w:r>
                                </w:p>
                              </w:tc>
                              <w:tc>
                                <w:tcPr>
                                  <w:tcW w:w="1111" w:type="dxa"/>
                                </w:tcPr>
                                <w:p w:rsidR="00E9247F" w:rsidRPr="009D1BBF" w:rsidRDefault="00E9247F" w:rsidP="00020D30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</w:rPr>
                                  </w:pPr>
                                  <w:r w:rsidRPr="009D1BBF">
                                    <w:rPr>
                                      <w:b w:val="0"/>
                                    </w:rPr>
                                    <w:t>Breathing Rate</w:t>
                                  </w:r>
                                </w:p>
                              </w:tc>
                              <w:tc>
                                <w:tcPr>
                                  <w:tcW w:w="1073" w:type="dxa"/>
                                </w:tcPr>
                                <w:p w:rsidR="00E9247F" w:rsidRPr="009D1BBF" w:rsidRDefault="00E9247F" w:rsidP="00020D30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</w:rPr>
                                  </w:pPr>
                                  <w:r w:rsidRPr="009D1BBF">
                                    <w:rPr>
                                      <w:b w:val="0"/>
                                    </w:rPr>
                                    <w:t>System Pressure</w:t>
                                  </w:r>
                                </w:p>
                              </w:tc>
                              <w:tc>
                                <w:tcPr>
                                  <w:tcW w:w="955" w:type="dxa"/>
                                </w:tcPr>
                                <w:p w:rsidR="00E9247F" w:rsidRPr="009D1BBF" w:rsidRDefault="00E9247F" w:rsidP="00020D30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</w:rPr>
                                  </w:pPr>
                                  <w:r w:rsidRPr="009D1BBF">
                                    <w:rPr>
                                      <w:b w:val="0"/>
                                    </w:rPr>
                                    <w:t>Pulse Rate</w:t>
                                  </w:r>
                                </w:p>
                              </w:tc>
                              <w:tc>
                                <w:tcPr>
                                  <w:tcW w:w="1073" w:type="dxa"/>
                                </w:tcPr>
                                <w:p w:rsidR="00E9247F" w:rsidRPr="009D1BBF" w:rsidRDefault="00E9247F" w:rsidP="00020D30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</w:rPr>
                                  </w:pPr>
                                  <w:r w:rsidRPr="009D1BBF">
                                    <w:rPr>
                                      <w:b w:val="0"/>
                                    </w:rPr>
                                    <w:t>Blood Pressure</w:t>
                                  </w:r>
                                </w:p>
                              </w:tc>
                              <w:tc>
                                <w:tcPr>
                                  <w:tcW w:w="1391" w:type="dxa"/>
                                </w:tcPr>
                                <w:p w:rsidR="00E9247F" w:rsidRPr="009D1BBF" w:rsidRDefault="00E9247F" w:rsidP="00020D30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</w:rPr>
                                  </w:pPr>
                                  <w:r w:rsidRPr="009D1BBF">
                                    <w:rPr>
                                      <w:b w:val="0"/>
                                    </w:rPr>
                                    <w:t>Temperature</w:t>
                                  </w:r>
                                </w:p>
                              </w:tc>
                            </w:tr>
                            <w:tr w:rsidR="00E9247F" w:rsidTr="001B7C2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68" w:type="dxa"/>
                                </w:tcPr>
                                <w:p w:rsidR="00E9247F" w:rsidRPr="009D1BBF" w:rsidRDefault="009D1BBF" w:rsidP="00E9247F">
                                  <w:pPr>
                                    <w:rPr>
                                      <w:b w:val="0"/>
                                    </w:rPr>
                                  </w:pPr>
                                  <w:r>
                                    <w:rPr>
                                      <w:b w:val="0"/>
                                    </w:rPr>
                                    <w:t>Bed</w:t>
                                  </w:r>
                                  <w:r w:rsidR="00E9247F" w:rsidRPr="009D1BBF">
                                    <w:rPr>
                                      <w:b w:val="0"/>
                                    </w:rPr>
                                    <w:t xml:space="preserve"> 1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</w:tcPr>
                                <w:p w:rsidR="00E9247F" w:rsidRDefault="00E9247F" w:rsidP="00E9247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136" w:type="dxa"/>
                                </w:tcPr>
                                <w:p w:rsidR="00E9247F" w:rsidRDefault="00E9247F" w:rsidP="00E9247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111" w:type="dxa"/>
                                </w:tcPr>
                                <w:p w:rsidR="00E9247F" w:rsidRDefault="00E9247F" w:rsidP="00E9247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073" w:type="dxa"/>
                                </w:tcPr>
                                <w:p w:rsidR="00E9247F" w:rsidRDefault="00E9247F" w:rsidP="00E9247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955" w:type="dxa"/>
                                </w:tcPr>
                                <w:p w:rsidR="00E9247F" w:rsidRDefault="00E9247F" w:rsidP="00E9247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073" w:type="dxa"/>
                                </w:tcPr>
                                <w:p w:rsidR="00E9247F" w:rsidRDefault="00E9247F" w:rsidP="00E9247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391" w:type="dxa"/>
                                </w:tcPr>
                                <w:p w:rsidR="00E9247F" w:rsidRDefault="00E9247F" w:rsidP="00E9247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E9247F" w:rsidTr="001B7C23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68" w:type="dxa"/>
                                </w:tcPr>
                                <w:p w:rsidR="00E9247F" w:rsidRPr="009D1BBF" w:rsidRDefault="00E9247F" w:rsidP="00E9247F">
                                  <w:pPr>
                                    <w:rPr>
                                      <w:b w:val="0"/>
                                    </w:rPr>
                                  </w:pPr>
                                  <w:r w:rsidRPr="009D1BBF">
                                    <w:rPr>
                                      <w:b w:val="0"/>
                                    </w:rPr>
                                    <w:t>Bed 2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</w:tcPr>
                                <w:p w:rsidR="00E9247F" w:rsidRDefault="00E9247F" w:rsidP="00E9247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136" w:type="dxa"/>
                                </w:tcPr>
                                <w:p w:rsidR="00E9247F" w:rsidRDefault="00E9247F" w:rsidP="00E9247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111" w:type="dxa"/>
                                </w:tcPr>
                                <w:p w:rsidR="00E9247F" w:rsidRDefault="00E9247F" w:rsidP="00E9247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073" w:type="dxa"/>
                                </w:tcPr>
                                <w:p w:rsidR="00E9247F" w:rsidRDefault="00E9247F" w:rsidP="00E9247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955" w:type="dxa"/>
                                </w:tcPr>
                                <w:p w:rsidR="00E9247F" w:rsidRDefault="00E9247F" w:rsidP="00E9247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073" w:type="dxa"/>
                                </w:tcPr>
                                <w:p w:rsidR="00E9247F" w:rsidRDefault="00E9247F" w:rsidP="00E9247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391" w:type="dxa"/>
                                </w:tcPr>
                                <w:p w:rsidR="00E9247F" w:rsidRDefault="00E9247F" w:rsidP="00E9247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E9247F" w:rsidTr="001B7C2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68" w:type="dxa"/>
                                </w:tcPr>
                                <w:p w:rsidR="00E9247F" w:rsidRPr="009D1BBF" w:rsidRDefault="00E9247F" w:rsidP="00E9247F">
                                  <w:pPr>
                                    <w:rPr>
                                      <w:b w:val="0"/>
                                    </w:rPr>
                                  </w:pPr>
                                  <w:r w:rsidRPr="009D1BBF">
                                    <w:rPr>
                                      <w:b w:val="0"/>
                                    </w:rPr>
                                    <w:t>Bed 3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</w:tcPr>
                                <w:p w:rsidR="00E9247F" w:rsidRDefault="00E9247F" w:rsidP="00E9247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136" w:type="dxa"/>
                                </w:tcPr>
                                <w:p w:rsidR="00E9247F" w:rsidRDefault="00E9247F" w:rsidP="00E9247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111" w:type="dxa"/>
                                </w:tcPr>
                                <w:p w:rsidR="00E9247F" w:rsidRDefault="00E9247F" w:rsidP="00E9247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073" w:type="dxa"/>
                                </w:tcPr>
                                <w:p w:rsidR="00E9247F" w:rsidRDefault="00E9247F" w:rsidP="00E9247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955" w:type="dxa"/>
                                </w:tcPr>
                                <w:p w:rsidR="00E9247F" w:rsidRDefault="00E9247F" w:rsidP="00E9247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073" w:type="dxa"/>
                                </w:tcPr>
                                <w:p w:rsidR="00E9247F" w:rsidRDefault="00E9247F" w:rsidP="00E9247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391" w:type="dxa"/>
                                </w:tcPr>
                                <w:p w:rsidR="00E9247F" w:rsidRDefault="00E9247F" w:rsidP="00E9247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E9247F" w:rsidTr="001B7C23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68" w:type="dxa"/>
                                </w:tcPr>
                                <w:p w:rsidR="00E9247F" w:rsidRPr="009D1BBF" w:rsidRDefault="00E9247F" w:rsidP="00E9247F">
                                  <w:pPr>
                                    <w:rPr>
                                      <w:b w:val="0"/>
                                    </w:rPr>
                                  </w:pPr>
                                  <w:r w:rsidRPr="009D1BBF">
                                    <w:rPr>
                                      <w:b w:val="0"/>
                                    </w:rPr>
                                    <w:t>Bed 4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</w:tcPr>
                                <w:p w:rsidR="00E9247F" w:rsidRDefault="00E9247F" w:rsidP="00E9247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136" w:type="dxa"/>
                                </w:tcPr>
                                <w:p w:rsidR="00E9247F" w:rsidRDefault="00E9247F" w:rsidP="00E9247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111" w:type="dxa"/>
                                </w:tcPr>
                                <w:p w:rsidR="00E9247F" w:rsidRDefault="00E9247F" w:rsidP="00E9247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073" w:type="dxa"/>
                                </w:tcPr>
                                <w:p w:rsidR="00E9247F" w:rsidRDefault="00E9247F" w:rsidP="00E9247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955" w:type="dxa"/>
                                </w:tcPr>
                                <w:p w:rsidR="00E9247F" w:rsidRDefault="00E9247F" w:rsidP="00E9247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073" w:type="dxa"/>
                                </w:tcPr>
                                <w:p w:rsidR="00E9247F" w:rsidRDefault="00E9247F" w:rsidP="00E9247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391" w:type="dxa"/>
                                </w:tcPr>
                                <w:p w:rsidR="00E9247F" w:rsidRDefault="00E9247F" w:rsidP="00E9247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E9247F" w:rsidTr="001B7C2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68" w:type="dxa"/>
                                </w:tcPr>
                                <w:p w:rsidR="00E9247F" w:rsidRPr="009D1BBF" w:rsidRDefault="00E9247F" w:rsidP="00E9247F">
                                  <w:pPr>
                                    <w:rPr>
                                      <w:b w:val="0"/>
                                    </w:rPr>
                                  </w:pPr>
                                  <w:r w:rsidRPr="009D1BBF">
                                    <w:rPr>
                                      <w:b w:val="0"/>
                                    </w:rPr>
                                    <w:t>Bed 5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</w:tcPr>
                                <w:p w:rsidR="00E9247F" w:rsidRDefault="00E9247F" w:rsidP="00E9247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136" w:type="dxa"/>
                                </w:tcPr>
                                <w:p w:rsidR="00E9247F" w:rsidRDefault="00E9247F" w:rsidP="00E9247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111" w:type="dxa"/>
                                </w:tcPr>
                                <w:p w:rsidR="00E9247F" w:rsidRDefault="00E9247F" w:rsidP="00E9247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073" w:type="dxa"/>
                                </w:tcPr>
                                <w:p w:rsidR="00E9247F" w:rsidRDefault="00E9247F" w:rsidP="00E9247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955" w:type="dxa"/>
                                </w:tcPr>
                                <w:p w:rsidR="00E9247F" w:rsidRDefault="00E9247F" w:rsidP="00E9247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073" w:type="dxa"/>
                                </w:tcPr>
                                <w:p w:rsidR="00E9247F" w:rsidRDefault="00E9247F" w:rsidP="00E9247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391" w:type="dxa"/>
                                </w:tcPr>
                                <w:p w:rsidR="00E9247F" w:rsidRDefault="00E9247F" w:rsidP="00E9247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E9247F" w:rsidTr="001B7C23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68" w:type="dxa"/>
                                </w:tcPr>
                                <w:p w:rsidR="00E9247F" w:rsidRPr="009D1BBF" w:rsidRDefault="00E9247F" w:rsidP="00E9247F">
                                  <w:pPr>
                                    <w:rPr>
                                      <w:b w:val="0"/>
                                    </w:rPr>
                                  </w:pPr>
                                  <w:r w:rsidRPr="009D1BBF">
                                    <w:rPr>
                                      <w:b w:val="0"/>
                                    </w:rPr>
                                    <w:t>Bed 6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</w:tcPr>
                                <w:p w:rsidR="00E9247F" w:rsidRDefault="00E9247F" w:rsidP="00E9247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136" w:type="dxa"/>
                                </w:tcPr>
                                <w:p w:rsidR="00E9247F" w:rsidRDefault="00E9247F" w:rsidP="00E9247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111" w:type="dxa"/>
                                </w:tcPr>
                                <w:p w:rsidR="00E9247F" w:rsidRDefault="00E9247F" w:rsidP="00E9247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073" w:type="dxa"/>
                                </w:tcPr>
                                <w:p w:rsidR="00E9247F" w:rsidRDefault="00E9247F" w:rsidP="00E9247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955" w:type="dxa"/>
                                </w:tcPr>
                                <w:p w:rsidR="00E9247F" w:rsidRDefault="00E9247F" w:rsidP="00E9247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073" w:type="dxa"/>
                                </w:tcPr>
                                <w:p w:rsidR="00E9247F" w:rsidRDefault="00E9247F" w:rsidP="00E9247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391" w:type="dxa"/>
                                </w:tcPr>
                                <w:p w:rsidR="00E9247F" w:rsidRDefault="00E9247F" w:rsidP="00E9247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E9247F" w:rsidTr="001B7C2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68" w:type="dxa"/>
                                </w:tcPr>
                                <w:p w:rsidR="00E9247F" w:rsidRPr="009D1BBF" w:rsidRDefault="00E9247F" w:rsidP="00E9247F">
                                  <w:pPr>
                                    <w:rPr>
                                      <w:b w:val="0"/>
                                    </w:rPr>
                                  </w:pPr>
                                  <w:r w:rsidRPr="009D1BBF">
                                    <w:rPr>
                                      <w:b w:val="0"/>
                                    </w:rPr>
                                    <w:t>Bed 7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</w:tcPr>
                                <w:p w:rsidR="00E9247F" w:rsidRDefault="00E9247F" w:rsidP="00E9247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136" w:type="dxa"/>
                                </w:tcPr>
                                <w:p w:rsidR="00E9247F" w:rsidRDefault="00E9247F" w:rsidP="00E9247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111" w:type="dxa"/>
                                </w:tcPr>
                                <w:p w:rsidR="00E9247F" w:rsidRDefault="00E9247F" w:rsidP="00E9247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073" w:type="dxa"/>
                                </w:tcPr>
                                <w:p w:rsidR="00E9247F" w:rsidRDefault="00E9247F" w:rsidP="00E9247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955" w:type="dxa"/>
                                </w:tcPr>
                                <w:p w:rsidR="00E9247F" w:rsidRDefault="00E9247F" w:rsidP="00E9247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073" w:type="dxa"/>
                                </w:tcPr>
                                <w:p w:rsidR="00E9247F" w:rsidRDefault="00E9247F" w:rsidP="00E9247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391" w:type="dxa"/>
                                </w:tcPr>
                                <w:p w:rsidR="00E9247F" w:rsidRDefault="00E9247F" w:rsidP="00E9247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E9247F" w:rsidTr="001B7C23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68" w:type="dxa"/>
                                </w:tcPr>
                                <w:p w:rsidR="00E9247F" w:rsidRPr="009D1BBF" w:rsidRDefault="00E9247F" w:rsidP="00E9247F">
                                  <w:pPr>
                                    <w:rPr>
                                      <w:b w:val="0"/>
                                    </w:rPr>
                                  </w:pPr>
                                  <w:r w:rsidRPr="009D1BBF">
                                    <w:rPr>
                                      <w:b w:val="0"/>
                                    </w:rPr>
                                    <w:t>Bed 8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</w:tcPr>
                                <w:p w:rsidR="00E9247F" w:rsidRDefault="00E9247F" w:rsidP="00E9247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136" w:type="dxa"/>
                                </w:tcPr>
                                <w:p w:rsidR="00E9247F" w:rsidRDefault="00E9247F" w:rsidP="00E9247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111" w:type="dxa"/>
                                </w:tcPr>
                                <w:p w:rsidR="00E9247F" w:rsidRDefault="00E9247F" w:rsidP="00E9247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073" w:type="dxa"/>
                                </w:tcPr>
                                <w:p w:rsidR="00E9247F" w:rsidRDefault="00E9247F" w:rsidP="00E9247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955" w:type="dxa"/>
                                </w:tcPr>
                                <w:p w:rsidR="00E9247F" w:rsidRDefault="00E9247F" w:rsidP="00E9247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073" w:type="dxa"/>
                                </w:tcPr>
                                <w:p w:rsidR="00E9247F" w:rsidRDefault="00E9247F" w:rsidP="00E9247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391" w:type="dxa"/>
                                </w:tcPr>
                                <w:p w:rsidR="00E9247F" w:rsidRDefault="00E9247F" w:rsidP="00E9247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</w:tbl>
                          <w:p w:rsidR="00E9247F" w:rsidRDefault="00E9247F" w:rsidP="00E924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4AA8A" id="Rectangle 41" o:spid="_x0000_s1040" style="position:absolute;margin-left:0;margin-top:19pt;width:437.25pt;height:246.75pt;z-index:251638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tbl>
                      <w:tblPr>
                        <w:tblStyle w:val="PlainTable1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67"/>
                        <w:gridCol w:w="938"/>
                        <w:gridCol w:w="1133"/>
                        <w:gridCol w:w="1111"/>
                        <w:gridCol w:w="1072"/>
                        <w:gridCol w:w="953"/>
                        <w:gridCol w:w="1072"/>
                        <w:gridCol w:w="1391"/>
                      </w:tblGrid>
                      <w:tr w:rsidR="00E9247F" w:rsidTr="001B7C23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68" w:type="dxa"/>
                          </w:tcPr>
                          <w:p w:rsidR="00E9247F" w:rsidRPr="009D1BBF" w:rsidRDefault="00E9247F" w:rsidP="00020D30">
                            <w:pPr>
                              <w:jc w:val="center"/>
                              <w:rPr>
                                <w:b w:val="0"/>
                              </w:rPr>
                            </w:pPr>
                            <w:r w:rsidRPr="009D1BBF">
                              <w:rPr>
                                <w:b w:val="0"/>
                              </w:rPr>
                              <w:t>Bed No.</w:t>
                            </w:r>
                          </w:p>
                        </w:tc>
                        <w:tc>
                          <w:tcPr>
                            <w:tcW w:w="940" w:type="dxa"/>
                          </w:tcPr>
                          <w:p w:rsidR="00E9247F" w:rsidRPr="009D1BBF" w:rsidRDefault="00E9247F" w:rsidP="00020D30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</w:rPr>
                            </w:pPr>
                            <w:r w:rsidRPr="009D1BBF">
                              <w:rPr>
                                <w:b w:val="0"/>
                              </w:rPr>
                              <w:t>NHS No.</w:t>
                            </w:r>
                          </w:p>
                        </w:tc>
                        <w:tc>
                          <w:tcPr>
                            <w:tcW w:w="1136" w:type="dxa"/>
                          </w:tcPr>
                          <w:p w:rsidR="00E9247F" w:rsidRPr="009D1BBF" w:rsidRDefault="00E9247F" w:rsidP="00020D30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</w:rPr>
                            </w:pPr>
                            <w:r w:rsidRPr="009D1BBF">
                              <w:rPr>
                                <w:b w:val="0"/>
                              </w:rPr>
                              <w:t>Heart Rate</w:t>
                            </w:r>
                          </w:p>
                        </w:tc>
                        <w:tc>
                          <w:tcPr>
                            <w:tcW w:w="1111" w:type="dxa"/>
                          </w:tcPr>
                          <w:p w:rsidR="00E9247F" w:rsidRPr="009D1BBF" w:rsidRDefault="00E9247F" w:rsidP="00020D30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</w:rPr>
                            </w:pPr>
                            <w:r w:rsidRPr="009D1BBF">
                              <w:rPr>
                                <w:b w:val="0"/>
                              </w:rPr>
                              <w:t>Breathing Rate</w:t>
                            </w:r>
                          </w:p>
                        </w:tc>
                        <w:tc>
                          <w:tcPr>
                            <w:tcW w:w="1073" w:type="dxa"/>
                          </w:tcPr>
                          <w:p w:rsidR="00E9247F" w:rsidRPr="009D1BBF" w:rsidRDefault="00E9247F" w:rsidP="00020D30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</w:rPr>
                            </w:pPr>
                            <w:r w:rsidRPr="009D1BBF">
                              <w:rPr>
                                <w:b w:val="0"/>
                              </w:rPr>
                              <w:t>System Pressure</w:t>
                            </w:r>
                          </w:p>
                        </w:tc>
                        <w:tc>
                          <w:tcPr>
                            <w:tcW w:w="955" w:type="dxa"/>
                          </w:tcPr>
                          <w:p w:rsidR="00E9247F" w:rsidRPr="009D1BBF" w:rsidRDefault="00E9247F" w:rsidP="00020D30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</w:rPr>
                            </w:pPr>
                            <w:r w:rsidRPr="009D1BBF">
                              <w:rPr>
                                <w:b w:val="0"/>
                              </w:rPr>
                              <w:t>Pulse Rate</w:t>
                            </w:r>
                          </w:p>
                        </w:tc>
                        <w:tc>
                          <w:tcPr>
                            <w:tcW w:w="1073" w:type="dxa"/>
                          </w:tcPr>
                          <w:p w:rsidR="00E9247F" w:rsidRPr="009D1BBF" w:rsidRDefault="00E9247F" w:rsidP="00020D30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</w:rPr>
                            </w:pPr>
                            <w:r w:rsidRPr="009D1BBF">
                              <w:rPr>
                                <w:b w:val="0"/>
                              </w:rPr>
                              <w:t>Blood Pressure</w:t>
                            </w:r>
                          </w:p>
                        </w:tc>
                        <w:tc>
                          <w:tcPr>
                            <w:tcW w:w="1391" w:type="dxa"/>
                          </w:tcPr>
                          <w:p w:rsidR="00E9247F" w:rsidRPr="009D1BBF" w:rsidRDefault="00E9247F" w:rsidP="00020D30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</w:rPr>
                            </w:pPr>
                            <w:r w:rsidRPr="009D1BBF">
                              <w:rPr>
                                <w:b w:val="0"/>
                              </w:rPr>
                              <w:t>Temperature</w:t>
                            </w:r>
                          </w:p>
                        </w:tc>
                      </w:tr>
                      <w:tr w:rsidR="00E9247F" w:rsidTr="001B7C2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68" w:type="dxa"/>
                          </w:tcPr>
                          <w:p w:rsidR="00E9247F" w:rsidRPr="009D1BBF" w:rsidRDefault="009D1BBF" w:rsidP="00E9247F">
                            <w:pPr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</w:rPr>
                              <w:t>Bed</w:t>
                            </w:r>
                            <w:r w:rsidR="00E9247F" w:rsidRPr="009D1BBF">
                              <w:rPr>
                                <w:b w:val="0"/>
                              </w:rPr>
                              <w:t xml:space="preserve"> 1</w:t>
                            </w:r>
                          </w:p>
                        </w:tc>
                        <w:tc>
                          <w:tcPr>
                            <w:tcW w:w="940" w:type="dxa"/>
                          </w:tcPr>
                          <w:p w:rsidR="00E9247F" w:rsidRDefault="00E9247F" w:rsidP="00E9247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136" w:type="dxa"/>
                          </w:tcPr>
                          <w:p w:rsidR="00E9247F" w:rsidRDefault="00E9247F" w:rsidP="00E9247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111" w:type="dxa"/>
                          </w:tcPr>
                          <w:p w:rsidR="00E9247F" w:rsidRDefault="00E9247F" w:rsidP="00E9247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073" w:type="dxa"/>
                          </w:tcPr>
                          <w:p w:rsidR="00E9247F" w:rsidRDefault="00E9247F" w:rsidP="00E9247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955" w:type="dxa"/>
                          </w:tcPr>
                          <w:p w:rsidR="00E9247F" w:rsidRDefault="00E9247F" w:rsidP="00E9247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073" w:type="dxa"/>
                          </w:tcPr>
                          <w:p w:rsidR="00E9247F" w:rsidRDefault="00E9247F" w:rsidP="00E9247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391" w:type="dxa"/>
                          </w:tcPr>
                          <w:p w:rsidR="00E9247F" w:rsidRDefault="00E9247F" w:rsidP="00E9247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E9247F" w:rsidTr="001B7C23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68" w:type="dxa"/>
                          </w:tcPr>
                          <w:p w:rsidR="00E9247F" w:rsidRPr="009D1BBF" w:rsidRDefault="00E9247F" w:rsidP="00E9247F">
                            <w:pPr>
                              <w:rPr>
                                <w:b w:val="0"/>
                              </w:rPr>
                            </w:pPr>
                            <w:r w:rsidRPr="009D1BBF">
                              <w:rPr>
                                <w:b w:val="0"/>
                              </w:rPr>
                              <w:t>Bed 2</w:t>
                            </w:r>
                          </w:p>
                        </w:tc>
                        <w:tc>
                          <w:tcPr>
                            <w:tcW w:w="940" w:type="dxa"/>
                          </w:tcPr>
                          <w:p w:rsidR="00E9247F" w:rsidRDefault="00E9247F" w:rsidP="00E9247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136" w:type="dxa"/>
                          </w:tcPr>
                          <w:p w:rsidR="00E9247F" w:rsidRDefault="00E9247F" w:rsidP="00E9247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111" w:type="dxa"/>
                          </w:tcPr>
                          <w:p w:rsidR="00E9247F" w:rsidRDefault="00E9247F" w:rsidP="00E9247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073" w:type="dxa"/>
                          </w:tcPr>
                          <w:p w:rsidR="00E9247F" w:rsidRDefault="00E9247F" w:rsidP="00E9247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955" w:type="dxa"/>
                          </w:tcPr>
                          <w:p w:rsidR="00E9247F" w:rsidRDefault="00E9247F" w:rsidP="00E9247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073" w:type="dxa"/>
                          </w:tcPr>
                          <w:p w:rsidR="00E9247F" w:rsidRDefault="00E9247F" w:rsidP="00E9247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391" w:type="dxa"/>
                          </w:tcPr>
                          <w:p w:rsidR="00E9247F" w:rsidRDefault="00E9247F" w:rsidP="00E9247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E9247F" w:rsidTr="001B7C2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68" w:type="dxa"/>
                          </w:tcPr>
                          <w:p w:rsidR="00E9247F" w:rsidRPr="009D1BBF" w:rsidRDefault="00E9247F" w:rsidP="00E9247F">
                            <w:pPr>
                              <w:rPr>
                                <w:b w:val="0"/>
                              </w:rPr>
                            </w:pPr>
                            <w:r w:rsidRPr="009D1BBF">
                              <w:rPr>
                                <w:b w:val="0"/>
                              </w:rPr>
                              <w:t>Bed 3</w:t>
                            </w:r>
                          </w:p>
                        </w:tc>
                        <w:tc>
                          <w:tcPr>
                            <w:tcW w:w="940" w:type="dxa"/>
                          </w:tcPr>
                          <w:p w:rsidR="00E9247F" w:rsidRDefault="00E9247F" w:rsidP="00E9247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136" w:type="dxa"/>
                          </w:tcPr>
                          <w:p w:rsidR="00E9247F" w:rsidRDefault="00E9247F" w:rsidP="00E9247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111" w:type="dxa"/>
                          </w:tcPr>
                          <w:p w:rsidR="00E9247F" w:rsidRDefault="00E9247F" w:rsidP="00E9247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073" w:type="dxa"/>
                          </w:tcPr>
                          <w:p w:rsidR="00E9247F" w:rsidRDefault="00E9247F" w:rsidP="00E9247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955" w:type="dxa"/>
                          </w:tcPr>
                          <w:p w:rsidR="00E9247F" w:rsidRDefault="00E9247F" w:rsidP="00E9247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073" w:type="dxa"/>
                          </w:tcPr>
                          <w:p w:rsidR="00E9247F" w:rsidRDefault="00E9247F" w:rsidP="00E9247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391" w:type="dxa"/>
                          </w:tcPr>
                          <w:p w:rsidR="00E9247F" w:rsidRDefault="00E9247F" w:rsidP="00E9247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E9247F" w:rsidTr="001B7C23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68" w:type="dxa"/>
                          </w:tcPr>
                          <w:p w:rsidR="00E9247F" w:rsidRPr="009D1BBF" w:rsidRDefault="00E9247F" w:rsidP="00E9247F">
                            <w:pPr>
                              <w:rPr>
                                <w:b w:val="0"/>
                              </w:rPr>
                            </w:pPr>
                            <w:r w:rsidRPr="009D1BBF">
                              <w:rPr>
                                <w:b w:val="0"/>
                              </w:rPr>
                              <w:t>Bed 4</w:t>
                            </w:r>
                          </w:p>
                        </w:tc>
                        <w:tc>
                          <w:tcPr>
                            <w:tcW w:w="940" w:type="dxa"/>
                          </w:tcPr>
                          <w:p w:rsidR="00E9247F" w:rsidRDefault="00E9247F" w:rsidP="00E9247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136" w:type="dxa"/>
                          </w:tcPr>
                          <w:p w:rsidR="00E9247F" w:rsidRDefault="00E9247F" w:rsidP="00E9247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111" w:type="dxa"/>
                          </w:tcPr>
                          <w:p w:rsidR="00E9247F" w:rsidRDefault="00E9247F" w:rsidP="00E9247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073" w:type="dxa"/>
                          </w:tcPr>
                          <w:p w:rsidR="00E9247F" w:rsidRDefault="00E9247F" w:rsidP="00E9247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955" w:type="dxa"/>
                          </w:tcPr>
                          <w:p w:rsidR="00E9247F" w:rsidRDefault="00E9247F" w:rsidP="00E9247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073" w:type="dxa"/>
                          </w:tcPr>
                          <w:p w:rsidR="00E9247F" w:rsidRDefault="00E9247F" w:rsidP="00E9247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391" w:type="dxa"/>
                          </w:tcPr>
                          <w:p w:rsidR="00E9247F" w:rsidRDefault="00E9247F" w:rsidP="00E9247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E9247F" w:rsidTr="001B7C2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68" w:type="dxa"/>
                          </w:tcPr>
                          <w:p w:rsidR="00E9247F" w:rsidRPr="009D1BBF" w:rsidRDefault="00E9247F" w:rsidP="00E9247F">
                            <w:pPr>
                              <w:rPr>
                                <w:b w:val="0"/>
                              </w:rPr>
                            </w:pPr>
                            <w:r w:rsidRPr="009D1BBF">
                              <w:rPr>
                                <w:b w:val="0"/>
                              </w:rPr>
                              <w:t>Bed 5</w:t>
                            </w:r>
                          </w:p>
                        </w:tc>
                        <w:tc>
                          <w:tcPr>
                            <w:tcW w:w="940" w:type="dxa"/>
                          </w:tcPr>
                          <w:p w:rsidR="00E9247F" w:rsidRDefault="00E9247F" w:rsidP="00E9247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136" w:type="dxa"/>
                          </w:tcPr>
                          <w:p w:rsidR="00E9247F" w:rsidRDefault="00E9247F" w:rsidP="00E9247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111" w:type="dxa"/>
                          </w:tcPr>
                          <w:p w:rsidR="00E9247F" w:rsidRDefault="00E9247F" w:rsidP="00E9247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073" w:type="dxa"/>
                          </w:tcPr>
                          <w:p w:rsidR="00E9247F" w:rsidRDefault="00E9247F" w:rsidP="00E9247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955" w:type="dxa"/>
                          </w:tcPr>
                          <w:p w:rsidR="00E9247F" w:rsidRDefault="00E9247F" w:rsidP="00E9247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073" w:type="dxa"/>
                          </w:tcPr>
                          <w:p w:rsidR="00E9247F" w:rsidRDefault="00E9247F" w:rsidP="00E9247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391" w:type="dxa"/>
                          </w:tcPr>
                          <w:p w:rsidR="00E9247F" w:rsidRDefault="00E9247F" w:rsidP="00E9247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E9247F" w:rsidTr="001B7C23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68" w:type="dxa"/>
                          </w:tcPr>
                          <w:p w:rsidR="00E9247F" w:rsidRPr="009D1BBF" w:rsidRDefault="00E9247F" w:rsidP="00E9247F">
                            <w:pPr>
                              <w:rPr>
                                <w:b w:val="0"/>
                              </w:rPr>
                            </w:pPr>
                            <w:r w:rsidRPr="009D1BBF">
                              <w:rPr>
                                <w:b w:val="0"/>
                              </w:rPr>
                              <w:t>Bed 6</w:t>
                            </w:r>
                          </w:p>
                        </w:tc>
                        <w:tc>
                          <w:tcPr>
                            <w:tcW w:w="940" w:type="dxa"/>
                          </w:tcPr>
                          <w:p w:rsidR="00E9247F" w:rsidRDefault="00E9247F" w:rsidP="00E9247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136" w:type="dxa"/>
                          </w:tcPr>
                          <w:p w:rsidR="00E9247F" w:rsidRDefault="00E9247F" w:rsidP="00E9247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111" w:type="dxa"/>
                          </w:tcPr>
                          <w:p w:rsidR="00E9247F" w:rsidRDefault="00E9247F" w:rsidP="00E9247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073" w:type="dxa"/>
                          </w:tcPr>
                          <w:p w:rsidR="00E9247F" w:rsidRDefault="00E9247F" w:rsidP="00E9247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955" w:type="dxa"/>
                          </w:tcPr>
                          <w:p w:rsidR="00E9247F" w:rsidRDefault="00E9247F" w:rsidP="00E9247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073" w:type="dxa"/>
                          </w:tcPr>
                          <w:p w:rsidR="00E9247F" w:rsidRDefault="00E9247F" w:rsidP="00E9247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391" w:type="dxa"/>
                          </w:tcPr>
                          <w:p w:rsidR="00E9247F" w:rsidRDefault="00E9247F" w:rsidP="00E9247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E9247F" w:rsidTr="001B7C2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68" w:type="dxa"/>
                          </w:tcPr>
                          <w:p w:rsidR="00E9247F" w:rsidRPr="009D1BBF" w:rsidRDefault="00E9247F" w:rsidP="00E9247F">
                            <w:pPr>
                              <w:rPr>
                                <w:b w:val="0"/>
                              </w:rPr>
                            </w:pPr>
                            <w:r w:rsidRPr="009D1BBF">
                              <w:rPr>
                                <w:b w:val="0"/>
                              </w:rPr>
                              <w:t>Bed 7</w:t>
                            </w:r>
                          </w:p>
                        </w:tc>
                        <w:tc>
                          <w:tcPr>
                            <w:tcW w:w="940" w:type="dxa"/>
                          </w:tcPr>
                          <w:p w:rsidR="00E9247F" w:rsidRDefault="00E9247F" w:rsidP="00E9247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136" w:type="dxa"/>
                          </w:tcPr>
                          <w:p w:rsidR="00E9247F" w:rsidRDefault="00E9247F" w:rsidP="00E9247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111" w:type="dxa"/>
                          </w:tcPr>
                          <w:p w:rsidR="00E9247F" w:rsidRDefault="00E9247F" w:rsidP="00E9247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073" w:type="dxa"/>
                          </w:tcPr>
                          <w:p w:rsidR="00E9247F" w:rsidRDefault="00E9247F" w:rsidP="00E9247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955" w:type="dxa"/>
                          </w:tcPr>
                          <w:p w:rsidR="00E9247F" w:rsidRDefault="00E9247F" w:rsidP="00E9247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073" w:type="dxa"/>
                          </w:tcPr>
                          <w:p w:rsidR="00E9247F" w:rsidRDefault="00E9247F" w:rsidP="00E9247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391" w:type="dxa"/>
                          </w:tcPr>
                          <w:p w:rsidR="00E9247F" w:rsidRDefault="00E9247F" w:rsidP="00E9247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E9247F" w:rsidTr="001B7C23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68" w:type="dxa"/>
                          </w:tcPr>
                          <w:p w:rsidR="00E9247F" w:rsidRPr="009D1BBF" w:rsidRDefault="00E9247F" w:rsidP="00E9247F">
                            <w:pPr>
                              <w:rPr>
                                <w:b w:val="0"/>
                              </w:rPr>
                            </w:pPr>
                            <w:r w:rsidRPr="009D1BBF">
                              <w:rPr>
                                <w:b w:val="0"/>
                              </w:rPr>
                              <w:t>Bed 8</w:t>
                            </w:r>
                          </w:p>
                        </w:tc>
                        <w:tc>
                          <w:tcPr>
                            <w:tcW w:w="940" w:type="dxa"/>
                          </w:tcPr>
                          <w:p w:rsidR="00E9247F" w:rsidRDefault="00E9247F" w:rsidP="00E9247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136" w:type="dxa"/>
                          </w:tcPr>
                          <w:p w:rsidR="00E9247F" w:rsidRDefault="00E9247F" w:rsidP="00E9247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111" w:type="dxa"/>
                          </w:tcPr>
                          <w:p w:rsidR="00E9247F" w:rsidRDefault="00E9247F" w:rsidP="00E9247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073" w:type="dxa"/>
                          </w:tcPr>
                          <w:p w:rsidR="00E9247F" w:rsidRDefault="00E9247F" w:rsidP="00E9247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955" w:type="dxa"/>
                          </w:tcPr>
                          <w:p w:rsidR="00E9247F" w:rsidRDefault="00E9247F" w:rsidP="00E9247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073" w:type="dxa"/>
                          </w:tcPr>
                          <w:p w:rsidR="00E9247F" w:rsidRDefault="00E9247F" w:rsidP="00E9247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391" w:type="dxa"/>
                          </w:tcPr>
                          <w:p w:rsidR="00E9247F" w:rsidRDefault="00E9247F" w:rsidP="00E9247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</w:tbl>
                    <w:p w:rsidR="00E9247F" w:rsidRDefault="00E9247F" w:rsidP="00E9247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E2AC7" w:rsidRPr="001E2AC7" w:rsidRDefault="00E9247F" w:rsidP="001E2AC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A207FC0" wp14:editId="3BD1BE78">
                <wp:simplePos x="0" y="0"/>
                <wp:positionH relativeFrom="column">
                  <wp:posOffset>2190750</wp:posOffset>
                </wp:positionH>
                <wp:positionV relativeFrom="paragraph">
                  <wp:posOffset>106680</wp:posOffset>
                </wp:positionV>
                <wp:extent cx="1847850" cy="35242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47F" w:rsidRPr="00E9247F" w:rsidRDefault="00E9247F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E9247F">
                              <w:rPr>
                                <w:b/>
                                <w:sz w:val="32"/>
                              </w:rPr>
                              <w:t>Bed Monitoring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07FC0" id="Text Box 45" o:spid="_x0000_s1041" type="#_x0000_t202" style="position:absolute;margin-left:172.5pt;margin-top:8.4pt;width:145.5pt;height:27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" filled="f" stroked="f" strokeweight=".5pt">
                <v:textbox>
                  <w:txbxContent>
                    <w:p w:rsidR="00E9247F" w:rsidRPr="00E9247F" w:rsidRDefault="00E9247F">
                      <w:pPr>
                        <w:rPr>
                          <w:b/>
                          <w:sz w:val="32"/>
                        </w:rPr>
                      </w:pPr>
                      <w:r w:rsidRPr="00E9247F">
                        <w:rPr>
                          <w:b/>
                          <w:sz w:val="32"/>
                        </w:rPr>
                        <w:t>Bed Monitoring</w:t>
                      </w:r>
                    </w:p>
                  </w:txbxContent>
                </v:textbox>
              </v:shape>
            </w:pict>
          </mc:Fallback>
        </mc:AlternateContent>
      </w:r>
    </w:p>
    <w:p w:rsidR="001E2AC7" w:rsidRPr="001E2AC7" w:rsidRDefault="001E2AC7" w:rsidP="001E2AC7"/>
    <w:p w:rsidR="001E2AC7" w:rsidRDefault="001E2AC7" w:rsidP="001E2AC7"/>
    <w:p w:rsidR="001B7C23" w:rsidRDefault="00E9247F" w:rsidP="001E2AC7">
      <w:pPr>
        <w:tabs>
          <w:tab w:val="left" w:pos="126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82E4ED8" wp14:editId="23939F2B">
                <wp:simplePos x="0" y="0"/>
                <wp:positionH relativeFrom="column">
                  <wp:posOffset>4781550</wp:posOffset>
                </wp:positionH>
                <wp:positionV relativeFrom="paragraph">
                  <wp:posOffset>1828165</wp:posOffset>
                </wp:positionV>
                <wp:extent cx="676275" cy="295275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95275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5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9247F" w:rsidRPr="00877E7C" w:rsidRDefault="00E9247F" w:rsidP="00E9247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2E4ED8" id="Rectangle 47" o:spid="_x0000_s1045" style="position:absolute;margin-left:376.5pt;margin-top:143.95pt;width:53.25pt;height:23.2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" fillcolor="#767171" strokecolor="windowText" strokeweight="1pt">
                <v:textbox>
                  <w:txbxContent>
                    <w:p w:rsidR="00E9247F" w:rsidRPr="00877E7C" w:rsidRDefault="00E9247F" w:rsidP="00E9247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 w:rsidR="001E2AC7">
        <w:tab/>
      </w:r>
    </w:p>
    <w:p w:rsidR="001B7C23" w:rsidRPr="001B7C23" w:rsidRDefault="001B7C23" w:rsidP="001B7C23"/>
    <w:p w:rsidR="001B7C23" w:rsidRPr="001B7C23" w:rsidRDefault="001B7C23" w:rsidP="001B7C23"/>
    <w:p w:rsidR="001B7C23" w:rsidRPr="001B7C23" w:rsidRDefault="001B7C23" w:rsidP="001B7C23"/>
    <w:p w:rsidR="001B7C23" w:rsidRPr="001B7C23" w:rsidRDefault="001B7C23" w:rsidP="001B7C23"/>
    <w:p w:rsidR="001B7C23" w:rsidRDefault="00293846" w:rsidP="00133106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AC6C294" wp14:editId="662396E2">
                <wp:simplePos x="0" y="0"/>
                <wp:positionH relativeFrom="margin">
                  <wp:align>left</wp:align>
                </wp:positionH>
                <wp:positionV relativeFrom="paragraph">
                  <wp:posOffset>277022</wp:posOffset>
                </wp:positionV>
                <wp:extent cx="5553075" cy="4248150"/>
                <wp:effectExtent l="0" t="0" r="28575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42481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lumMod val="110000"/>
                                <a:satMod val="105000"/>
                                <a:tint val="67000"/>
                              </a:sysClr>
                            </a:gs>
                            <a:gs pos="50000">
                              <a:sysClr val="windowText" lastClr="000000">
                                <a:lumMod val="105000"/>
                                <a:satMod val="103000"/>
                                <a:tint val="73000"/>
                              </a:sysClr>
                            </a:gs>
                            <a:gs pos="100000">
                              <a:sysClr val="windowText" lastClr="000000">
                                <a:lumMod val="105000"/>
                                <a:satMod val="109000"/>
                                <a:tint val="81000"/>
                              </a:sys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ACC3E" id="Rectangle 52" o:spid="_x0000_s1026" style="position:absolute;margin-left:0;margin-top:21.8pt;width:437.25pt;height:334.5pt;z-index: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" fillcolor="#9b9b9b" strokecolor="windowText" strokeweight=".5pt">
                <v:fill color2="#797979" rotate="t" colors="0 #9b9b9b;.5 #8e8e8e;1 #797979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293846" w:rsidRDefault="00416CB2" w:rsidP="001B7C23">
      <w:pPr>
        <w:ind w:firstLine="72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66356B2" wp14:editId="0C01DBBC">
                <wp:simplePos x="0" y="0"/>
                <wp:positionH relativeFrom="margin">
                  <wp:posOffset>301330</wp:posOffset>
                </wp:positionH>
                <wp:positionV relativeFrom="paragraph">
                  <wp:posOffset>23037</wp:posOffset>
                </wp:positionV>
                <wp:extent cx="2257425" cy="466725"/>
                <wp:effectExtent l="0" t="0" r="0" b="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C23" w:rsidRPr="00877E7C" w:rsidRDefault="001B7C23" w:rsidP="001B7C23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Patient’s Records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356B2" id="_x0000_s1043" type="#_x0000_t202" style="position:absolute;left:0;text-align:left;margin-left:23.75pt;margin-top:1.8pt;width:177.75pt;height:36.75pt;z-index: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" filled="f" stroked="f">
                <v:textbox>
                  <w:txbxContent>
                    <w:p w:rsidR="001B7C23" w:rsidRPr="00877E7C" w:rsidRDefault="001B7C23" w:rsidP="001B7C23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Patient’s Records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384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577272" wp14:editId="3BCE4D44">
                <wp:simplePos x="0" y="0"/>
                <wp:positionH relativeFrom="column">
                  <wp:posOffset>190500</wp:posOffset>
                </wp:positionH>
                <wp:positionV relativeFrom="paragraph">
                  <wp:posOffset>3107690</wp:posOffset>
                </wp:positionV>
                <wp:extent cx="5162550" cy="1009650"/>
                <wp:effectExtent l="0" t="0" r="19050" b="1905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846" w:rsidRDefault="00293846"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DF59C" id="Text Box 199" o:spid="_x0000_s1045" type="#_x0000_t202" style="position:absolute;left:0;text-align:left;margin-left:15pt;margin-top:244.7pt;width:406.5pt;height:79.5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" fillcolor="white [3201]" strokeweight=".5pt">
                <v:textbox>
                  <w:txbxContent>
                    <w:p w:rsidR="00293846" w:rsidRDefault="00293846">
                      <w: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 w:rsidR="00020D30" w:rsidRPr="001B7C2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76F8F9" wp14:editId="133A6F68">
                <wp:simplePos x="0" y="0"/>
                <wp:positionH relativeFrom="column">
                  <wp:posOffset>3486150</wp:posOffset>
                </wp:positionH>
                <wp:positionV relativeFrom="paragraph">
                  <wp:posOffset>450215</wp:posOffset>
                </wp:positionV>
                <wp:extent cx="1600200" cy="295275"/>
                <wp:effectExtent l="0" t="0" r="0" b="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95275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020D30" w:rsidRPr="00877E7C" w:rsidRDefault="00020D30" w:rsidP="00020D3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Medical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5327B1" id="_x0000_s1046" type="#_x0000_t202" style="position:absolute;left:0;text-align:left;margin-left:274.5pt;margin-top:35.45pt;width:126pt;height:23.2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" filled="f" stroked="f" strokeweight=".5pt">
                <v:textbox>
                  <w:txbxContent>
                    <w:p w:rsidR="00020D30" w:rsidRPr="00877E7C" w:rsidRDefault="00020D30" w:rsidP="00020D3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Medical Information</w:t>
                      </w:r>
                    </w:p>
                  </w:txbxContent>
                </v:textbox>
              </v:shape>
            </w:pict>
          </mc:Fallback>
        </mc:AlternateContent>
      </w:r>
      <w:r w:rsidR="001B7C2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D0A181" wp14:editId="35D09899">
                <wp:simplePos x="0" y="0"/>
                <wp:positionH relativeFrom="column">
                  <wp:posOffset>2952750</wp:posOffset>
                </wp:positionH>
                <wp:positionV relativeFrom="paragraph">
                  <wp:posOffset>561975</wp:posOffset>
                </wp:positionV>
                <wp:extent cx="38100" cy="2143125"/>
                <wp:effectExtent l="0" t="0" r="19050" b="2857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143125"/>
                        </a:xfrm>
                        <a:prstGeom prst="line">
                          <a:avLst/>
                        </a:prstGeom>
                        <a:ln>
                          <a:prstDash val="lgDash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50611" id="Straight Connector 195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5pt,44.25pt" to="235.5pt,2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" strokecolor="black [3200]" strokeweight="1.5pt">
                <v:stroke dashstyle="longDashDot" joinstyle="miter"/>
              </v:line>
            </w:pict>
          </mc:Fallback>
        </mc:AlternateContent>
      </w:r>
      <w:r w:rsidR="001B7C23" w:rsidRPr="001B7C2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7AEB0B" wp14:editId="6C97C715">
                <wp:simplePos x="0" y="0"/>
                <wp:positionH relativeFrom="column">
                  <wp:posOffset>1228725</wp:posOffset>
                </wp:positionH>
                <wp:positionV relativeFrom="paragraph">
                  <wp:posOffset>1304925</wp:posOffset>
                </wp:positionV>
                <wp:extent cx="1524000" cy="200025"/>
                <wp:effectExtent l="0" t="0" r="0" b="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000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0789C0" id="Rectangle 192" o:spid="_x0000_s1026" style="position:absolute;margin-left:96.75pt;margin-top:102.75pt;width:120pt;height:15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" fillcolor="#5b9bd5" strokecolor="#41719c" strokeweight="1pt"/>
            </w:pict>
          </mc:Fallback>
        </mc:AlternateContent>
      </w:r>
      <w:r w:rsidR="001B7C23" w:rsidRPr="001B7C2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BD526A" wp14:editId="1B0F61A2">
                <wp:simplePos x="0" y="0"/>
                <wp:positionH relativeFrom="column">
                  <wp:posOffset>1209675</wp:posOffset>
                </wp:positionH>
                <wp:positionV relativeFrom="paragraph">
                  <wp:posOffset>981075</wp:posOffset>
                </wp:positionV>
                <wp:extent cx="1524000" cy="200025"/>
                <wp:effectExtent l="0" t="0" r="0" b="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000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B711B2" id="Rectangle 193" o:spid="_x0000_s1026" style="position:absolute;margin-left:95.25pt;margin-top:77.25pt;width:120pt;height:15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" fillcolor="#5b9bd5" strokecolor="#41719c" strokeweight="1pt"/>
            </w:pict>
          </mc:Fallback>
        </mc:AlternateContent>
      </w:r>
      <w:r w:rsidR="001B7C23" w:rsidRPr="001B7C2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215560" wp14:editId="71D50F53">
                <wp:simplePos x="0" y="0"/>
                <wp:positionH relativeFrom="column">
                  <wp:posOffset>1247775</wp:posOffset>
                </wp:positionH>
                <wp:positionV relativeFrom="paragraph">
                  <wp:posOffset>1619250</wp:posOffset>
                </wp:positionV>
                <wp:extent cx="1524000" cy="200025"/>
                <wp:effectExtent l="0" t="0" r="0" b="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000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A48C31" id="Rectangle 63" o:spid="_x0000_s1026" style="position:absolute;margin-left:98.25pt;margin-top:127.5pt;width:120pt;height:15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" fillcolor="#5b9bd5" strokecolor="#41719c" strokeweight="1pt"/>
            </w:pict>
          </mc:Fallback>
        </mc:AlternateContent>
      </w:r>
      <w:r w:rsidR="001B7C23" w:rsidRPr="001B7C2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B9DFFC" wp14:editId="16D291B4">
                <wp:simplePos x="0" y="0"/>
                <wp:positionH relativeFrom="column">
                  <wp:posOffset>1247775</wp:posOffset>
                </wp:positionH>
                <wp:positionV relativeFrom="paragraph">
                  <wp:posOffset>1933575</wp:posOffset>
                </wp:positionV>
                <wp:extent cx="1524000" cy="200025"/>
                <wp:effectExtent l="0" t="0" r="0" b="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000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E38834" id="Rectangle 62" o:spid="_x0000_s1026" style="position:absolute;margin-left:98.25pt;margin-top:152.25pt;width:120pt;height:15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" fillcolor="#5b9bd5" strokecolor="#41719c" strokeweight="1pt"/>
            </w:pict>
          </mc:Fallback>
        </mc:AlternateContent>
      </w:r>
    </w:p>
    <w:p w:rsidR="00293846" w:rsidRPr="00293846" w:rsidRDefault="00293846" w:rsidP="00293846"/>
    <w:p w:rsidR="00293846" w:rsidRPr="00293846" w:rsidRDefault="00133106" w:rsidP="00293846">
      <w:r w:rsidRPr="001B7C2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2E02DA" wp14:editId="48304674">
                <wp:simplePos x="0" y="0"/>
                <wp:positionH relativeFrom="column">
                  <wp:posOffset>169072</wp:posOffset>
                </wp:positionH>
                <wp:positionV relativeFrom="paragraph">
                  <wp:posOffset>9525</wp:posOffset>
                </wp:positionV>
                <wp:extent cx="866775" cy="223284"/>
                <wp:effectExtent l="0" t="0" r="0" b="5715"/>
                <wp:wrapNone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23284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416CB2" w:rsidRPr="00877E7C" w:rsidRDefault="00416CB2" w:rsidP="00416CB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Title: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E02DA" id="_x0000_s1046" type="#_x0000_t202" style="position:absolute;margin-left:13.3pt;margin-top:.75pt;width:68.25pt;height:17.6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" filled="f" stroked="f" strokeweight=".5pt">
                <v:textbox>
                  <w:txbxContent>
                    <w:p w:rsidR="00416CB2" w:rsidRPr="00877E7C" w:rsidRDefault="00416CB2" w:rsidP="00416CB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Title:</w:t>
                      </w:r>
                    </w:p>
                  </w:txbxContent>
                </v:textbox>
              </v:shape>
            </w:pict>
          </mc:Fallback>
        </mc:AlternateContent>
      </w:r>
      <w:r w:rsidR="00DA7436" w:rsidRPr="001B7C2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48131C" wp14:editId="1C11F57C">
                <wp:simplePos x="0" y="0"/>
                <wp:positionH relativeFrom="column">
                  <wp:posOffset>1222744</wp:posOffset>
                </wp:positionH>
                <wp:positionV relativeFrom="paragraph">
                  <wp:posOffset>84307</wp:posOffset>
                </wp:positionV>
                <wp:extent cx="1524000" cy="265814"/>
                <wp:effectExtent l="0" t="0" r="19050" b="2032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65814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A7436" w:rsidRDefault="00DA7436" w:rsidP="00DA7436">
                            <w:pPr>
                              <w:jc w:val="center"/>
                            </w:pPr>
                            <w:r>
                              <w:t>Dropdown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8131C" id="Rectangle 61" o:spid="_x0000_s1047" style="position:absolute;margin-left:96.3pt;margin-top:6.65pt;width:120pt;height:20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" fillcolor="#5b9bd5" strokecolor="#41719c" strokeweight="1pt">
                <v:textbox>
                  <w:txbxContent>
                    <w:p w:rsidR="00DA7436" w:rsidRDefault="00DA7436" w:rsidP="00DA7436">
                      <w:pPr>
                        <w:jc w:val="center"/>
                      </w:pPr>
                      <w:r>
                        <w:t>Dropdown menu</w:t>
                      </w:r>
                    </w:p>
                  </w:txbxContent>
                </v:textbox>
              </v:rect>
            </w:pict>
          </mc:Fallback>
        </mc:AlternateContent>
      </w:r>
      <w:r w:rsidR="00DA7436" w:rsidRPr="001B7C2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4E3C314" wp14:editId="10BFC1A4">
                <wp:simplePos x="0" y="0"/>
                <wp:positionH relativeFrom="column">
                  <wp:posOffset>150628</wp:posOffset>
                </wp:positionH>
                <wp:positionV relativeFrom="paragraph">
                  <wp:posOffset>281290</wp:posOffset>
                </wp:positionV>
                <wp:extent cx="866775" cy="295275"/>
                <wp:effectExtent l="0" t="0" r="0" b="0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95275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1B7C23" w:rsidRPr="00877E7C" w:rsidRDefault="001B7C23" w:rsidP="001B7C2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Patients ID: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3C314" id="_x0000_s1048" type="#_x0000_t202" style="position:absolute;margin-left:11.85pt;margin-top:22.15pt;width:68.25pt;height:23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" filled="f" stroked="f" strokeweight=".5pt">
                <v:textbox>
                  <w:txbxContent>
                    <w:p w:rsidR="001B7C23" w:rsidRPr="00877E7C" w:rsidRDefault="001B7C23" w:rsidP="001B7C2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Patients ID:</w:t>
                      </w:r>
                    </w:p>
                  </w:txbxContent>
                </v:textbox>
              </v:shape>
            </w:pict>
          </mc:Fallback>
        </mc:AlternateContent>
      </w:r>
    </w:p>
    <w:p w:rsidR="00293846" w:rsidRPr="00293846" w:rsidRDefault="00DA7436" w:rsidP="00293846">
      <w:r w:rsidRPr="001B7C2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1E17F3" wp14:editId="5B89B764">
                <wp:simplePos x="0" y="0"/>
                <wp:positionH relativeFrom="column">
                  <wp:posOffset>204456</wp:posOffset>
                </wp:positionH>
                <wp:positionV relativeFrom="paragraph">
                  <wp:posOffset>230342</wp:posOffset>
                </wp:positionV>
                <wp:extent cx="866775" cy="295275"/>
                <wp:effectExtent l="0" t="0" r="0" b="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95275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1B7C23" w:rsidRPr="00877E7C" w:rsidRDefault="001B7C23" w:rsidP="001B7C2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E17F3" id="_x0000_s1049" type="#_x0000_t202" style="position:absolute;margin-left:16.1pt;margin-top:18.15pt;width:68.25pt;height:23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" filled="f" stroked="f" strokeweight=".5pt">
                <v:textbox>
                  <w:txbxContent>
                    <w:p w:rsidR="001B7C23" w:rsidRPr="00877E7C" w:rsidRDefault="001B7C23" w:rsidP="001B7C2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Name:</w:t>
                      </w:r>
                    </w:p>
                  </w:txbxContent>
                </v:textbox>
              </v:shape>
            </w:pict>
          </mc:Fallback>
        </mc:AlternateContent>
      </w:r>
    </w:p>
    <w:p w:rsidR="00293846" w:rsidRPr="00293846" w:rsidRDefault="00DA7436" w:rsidP="00293846">
      <w:r w:rsidRPr="001B7C2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DBCBCA" wp14:editId="5025BEAD">
                <wp:simplePos x="0" y="0"/>
                <wp:positionH relativeFrom="column">
                  <wp:posOffset>155723</wp:posOffset>
                </wp:positionH>
                <wp:positionV relativeFrom="paragraph">
                  <wp:posOffset>237431</wp:posOffset>
                </wp:positionV>
                <wp:extent cx="866775" cy="295275"/>
                <wp:effectExtent l="0" t="0" r="0" b="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95275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1B7C23" w:rsidRPr="00877E7C" w:rsidRDefault="001B7C23" w:rsidP="001B7C2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Address: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BCBCA" id="_x0000_s1050" type="#_x0000_t202" style="position:absolute;margin-left:12.25pt;margin-top:18.7pt;width:68.2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" filled="f" stroked="f" strokeweight=".5pt">
                <v:textbox>
                  <w:txbxContent>
                    <w:p w:rsidR="001B7C23" w:rsidRPr="00877E7C" w:rsidRDefault="001B7C23" w:rsidP="001B7C2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Address:</w:t>
                      </w:r>
                    </w:p>
                  </w:txbxContent>
                </v:textbox>
              </v:shape>
            </w:pict>
          </mc:Fallback>
        </mc:AlternateContent>
      </w:r>
    </w:p>
    <w:p w:rsidR="00293846" w:rsidRPr="00293846" w:rsidRDefault="00DA7436" w:rsidP="00293846">
      <w:r w:rsidRPr="001B7C2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67C8B8" wp14:editId="208C2EAF">
                <wp:simplePos x="0" y="0"/>
                <wp:positionH relativeFrom="column">
                  <wp:posOffset>192080</wp:posOffset>
                </wp:positionH>
                <wp:positionV relativeFrom="paragraph">
                  <wp:posOffset>216387</wp:posOffset>
                </wp:positionV>
                <wp:extent cx="866775" cy="295275"/>
                <wp:effectExtent l="0" t="0" r="0" b="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95275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1B7C23" w:rsidRPr="00877E7C" w:rsidRDefault="001B7C23" w:rsidP="001B7C2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Age: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7C8B8" id="_x0000_s1051" type="#_x0000_t202" style="position:absolute;margin-left:15.1pt;margin-top:17.05pt;width:68.25pt;height:23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" filled="f" stroked="f" strokeweight=".5pt">
                <v:textbox>
                  <w:txbxContent>
                    <w:p w:rsidR="001B7C23" w:rsidRPr="00877E7C" w:rsidRDefault="001B7C23" w:rsidP="001B7C2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Age:</w:t>
                      </w:r>
                    </w:p>
                  </w:txbxContent>
                </v:textbox>
              </v:shape>
            </w:pict>
          </mc:Fallback>
        </mc:AlternateContent>
      </w:r>
    </w:p>
    <w:p w:rsidR="00293846" w:rsidRPr="00293846" w:rsidRDefault="00DA7436" w:rsidP="00293846">
      <w:r w:rsidRPr="001B7C2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4F51147" wp14:editId="38A4A2C4">
                <wp:simplePos x="0" y="0"/>
                <wp:positionH relativeFrom="column">
                  <wp:posOffset>202240</wp:posOffset>
                </wp:positionH>
                <wp:positionV relativeFrom="paragraph">
                  <wp:posOffset>233000</wp:posOffset>
                </wp:positionV>
                <wp:extent cx="866775" cy="295275"/>
                <wp:effectExtent l="0" t="0" r="0" b="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95275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1B7C23" w:rsidRDefault="001B7C23" w:rsidP="001B7C2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Phone No.:</w:t>
                            </w:r>
                          </w:p>
                          <w:p w:rsidR="001B7C23" w:rsidRPr="00877E7C" w:rsidRDefault="001B7C23" w:rsidP="001B7C2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51147" id="_x0000_s1052" type="#_x0000_t202" style="position:absolute;margin-left:15.9pt;margin-top:18.35pt;width:68.25pt;height:23.2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" filled="f" stroked="f" strokeweight=".5pt">
                <v:textbox>
                  <w:txbxContent>
                    <w:p w:rsidR="001B7C23" w:rsidRDefault="001B7C23" w:rsidP="001B7C2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Phone No.:</w:t>
                      </w:r>
                    </w:p>
                    <w:p w:rsidR="001B7C23" w:rsidRPr="00877E7C" w:rsidRDefault="001B7C23" w:rsidP="001B7C2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Pho:</w:t>
                      </w:r>
                    </w:p>
                  </w:txbxContent>
                </v:textbox>
              </v:shape>
            </w:pict>
          </mc:Fallback>
        </mc:AlternateContent>
      </w:r>
    </w:p>
    <w:p w:rsidR="00293846" w:rsidRPr="00293846" w:rsidRDefault="00DA7436" w:rsidP="00293846">
      <w:r w:rsidRPr="001B7C2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B5A0EE" wp14:editId="04EBB83C">
                <wp:simplePos x="0" y="0"/>
                <wp:positionH relativeFrom="column">
                  <wp:posOffset>192405</wp:posOffset>
                </wp:positionH>
                <wp:positionV relativeFrom="paragraph">
                  <wp:posOffset>273212</wp:posOffset>
                </wp:positionV>
                <wp:extent cx="876300" cy="295275"/>
                <wp:effectExtent l="0" t="0" r="0" b="0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95275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1B7C23" w:rsidRPr="00877E7C" w:rsidRDefault="001B7C23" w:rsidP="001B7C2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Gender: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5A0EE" id="_x0000_s1053" type="#_x0000_t202" style="position:absolute;margin-left:15.15pt;margin-top:21.5pt;width:69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" filled="f" stroked="f" strokeweight=".5pt">
                <v:textbox>
                  <w:txbxContent>
                    <w:p w:rsidR="001B7C23" w:rsidRPr="00877E7C" w:rsidRDefault="001B7C23" w:rsidP="001B7C2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Gender:</w:t>
                      </w:r>
                    </w:p>
                  </w:txbxContent>
                </v:textbox>
              </v:shape>
            </w:pict>
          </mc:Fallback>
        </mc:AlternateContent>
      </w:r>
      <w:r w:rsidR="00416CB2" w:rsidRPr="001B7C2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5AAC26" wp14:editId="158AED59">
                <wp:simplePos x="0" y="0"/>
                <wp:positionH relativeFrom="column">
                  <wp:posOffset>1222744</wp:posOffset>
                </wp:positionH>
                <wp:positionV relativeFrom="paragraph">
                  <wp:posOffset>240443</wp:posOffset>
                </wp:positionV>
                <wp:extent cx="1524000" cy="255182"/>
                <wp:effectExtent l="0" t="0" r="19050" b="1206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55182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16CB2" w:rsidRDefault="00416CB2" w:rsidP="00416CB2">
                            <w:pPr>
                              <w:jc w:val="center"/>
                            </w:pPr>
                            <w:r>
                              <w:t>Dropdown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AAC26" id="Rectangle 194" o:spid="_x0000_s1054" style="position:absolute;margin-left:96.3pt;margin-top:18.95pt;width:120pt;height:20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" fillcolor="#5b9bd5" strokecolor="#41719c" strokeweight="1pt">
                <v:textbox>
                  <w:txbxContent>
                    <w:p w:rsidR="00416CB2" w:rsidRDefault="00416CB2" w:rsidP="00416CB2">
                      <w:pPr>
                        <w:jc w:val="center"/>
                      </w:pPr>
                      <w:r>
                        <w:t>Dropdown menu</w:t>
                      </w:r>
                    </w:p>
                  </w:txbxContent>
                </v:textbox>
              </v:rect>
            </w:pict>
          </mc:Fallback>
        </mc:AlternateContent>
      </w:r>
    </w:p>
    <w:p w:rsidR="00293846" w:rsidRPr="00293846" w:rsidRDefault="00293846" w:rsidP="00293846"/>
    <w:p w:rsidR="00293846" w:rsidRPr="00293846" w:rsidRDefault="003E59DB" w:rsidP="0029384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E5C810" wp14:editId="1438D9B8">
                <wp:simplePos x="0" y="0"/>
                <wp:positionH relativeFrom="column">
                  <wp:posOffset>2164080</wp:posOffset>
                </wp:positionH>
                <wp:positionV relativeFrom="paragraph">
                  <wp:posOffset>164465</wp:posOffset>
                </wp:positionV>
                <wp:extent cx="676275" cy="295275"/>
                <wp:effectExtent l="0" t="0" r="28575" b="28575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95275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5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93846" w:rsidRPr="00877E7C" w:rsidRDefault="00293846" w:rsidP="002938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E5C810" id="Rectangle 205" o:spid="_x0000_s1058" style="position:absolute;margin-left:170.4pt;margin-top:12.95pt;width:53.25pt;height:2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" fillcolor="#767171" strokecolor="windowText" strokeweight="1pt">
                <v:textbox>
                  <w:txbxContent>
                    <w:p w:rsidR="00293846" w:rsidRPr="00877E7C" w:rsidRDefault="00293846" w:rsidP="002938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Save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89C0EF" wp14:editId="75BB4D97">
                <wp:simplePos x="0" y="0"/>
                <wp:positionH relativeFrom="column">
                  <wp:posOffset>2988945</wp:posOffset>
                </wp:positionH>
                <wp:positionV relativeFrom="paragraph">
                  <wp:posOffset>165100</wp:posOffset>
                </wp:positionV>
                <wp:extent cx="676275" cy="295275"/>
                <wp:effectExtent l="0" t="0" r="28575" b="2857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95275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5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93846" w:rsidRPr="00877E7C" w:rsidRDefault="00293846" w:rsidP="002938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89C0EF" id="Rectangle 204" o:spid="_x0000_s1059" style="position:absolute;margin-left:235.35pt;margin-top:13pt;width:53.25pt;height:2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" fillcolor="#767171" strokecolor="windowText" strokeweight="1pt">
                <v:textbox>
                  <w:txbxContent>
                    <w:p w:rsidR="00293846" w:rsidRPr="00877E7C" w:rsidRDefault="00293846" w:rsidP="002938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Clear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8DAE7A" wp14:editId="0B6B4D86">
                <wp:simplePos x="0" y="0"/>
                <wp:positionH relativeFrom="column">
                  <wp:posOffset>1334770</wp:posOffset>
                </wp:positionH>
                <wp:positionV relativeFrom="paragraph">
                  <wp:posOffset>163830</wp:posOffset>
                </wp:positionV>
                <wp:extent cx="676275" cy="295275"/>
                <wp:effectExtent l="0" t="0" r="28575" b="28575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95275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5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D30" w:rsidRPr="00877E7C" w:rsidRDefault="00293846" w:rsidP="00020D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8DAE7A" id="Rectangle 198" o:spid="_x0000_s1060" style="position:absolute;margin-left:105.1pt;margin-top:12.9pt;width:53.25pt;height:2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" fillcolor="#767171" strokecolor="windowText" strokeweight="1pt">
                <v:textbox>
                  <w:txbxContent>
                    <w:p w:rsidR="00020D30" w:rsidRPr="00877E7C" w:rsidRDefault="00293846" w:rsidP="00020D3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Edit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2D08CB" wp14:editId="1CB72831">
                <wp:simplePos x="0" y="0"/>
                <wp:positionH relativeFrom="column">
                  <wp:posOffset>3805082</wp:posOffset>
                </wp:positionH>
                <wp:positionV relativeFrom="paragraph">
                  <wp:posOffset>166370</wp:posOffset>
                </wp:positionV>
                <wp:extent cx="676275" cy="295275"/>
                <wp:effectExtent l="0" t="0" r="28575" b="28575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95275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5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93846" w:rsidRPr="00877E7C" w:rsidRDefault="00293846" w:rsidP="002938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2D08CB" id="Rectangle 206" o:spid="_x0000_s1061" style="position:absolute;margin-left:299.6pt;margin-top:13.1pt;width:53.25pt;height:23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" fillcolor="#767171" strokecolor="windowText" strokeweight="1pt">
                <v:textbox>
                  <w:txbxContent>
                    <w:p w:rsidR="00293846" w:rsidRPr="00877E7C" w:rsidRDefault="00293846" w:rsidP="002938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Delete</w:t>
                      </w:r>
                    </w:p>
                  </w:txbxContent>
                </v:textbox>
              </v:rect>
            </w:pict>
          </mc:Fallback>
        </mc:AlternateContent>
      </w:r>
    </w:p>
    <w:p w:rsidR="00293846" w:rsidRPr="00293846" w:rsidRDefault="00293846" w:rsidP="00293846"/>
    <w:p w:rsidR="00293846" w:rsidRPr="00293846" w:rsidRDefault="00293846" w:rsidP="00293846"/>
    <w:p w:rsidR="00293846" w:rsidRPr="00293846" w:rsidRDefault="00416CB2" w:rsidP="00293846">
      <w:r w:rsidRPr="001B7C2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C2AB09" wp14:editId="7528212D">
                <wp:simplePos x="0" y="0"/>
                <wp:positionH relativeFrom="column">
                  <wp:posOffset>3657600</wp:posOffset>
                </wp:positionH>
                <wp:positionV relativeFrom="paragraph">
                  <wp:posOffset>15137</wp:posOffset>
                </wp:positionV>
                <wp:extent cx="1524000" cy="242555"/>
                <wp:effectExtent l="0" t="0" r="19050" b="24765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4255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16CB2" w:rsidRDefault="00416CB2" w:rsidP="00416CB2">
                            <w:pPr>
                              <w:jc w:val="center"/>
                            </w:pPr>
                            <w:r>
                              <w:t>Dropdown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2AB09" id="Rectangle 208" o:spid="_x0000_s1059" style="position:absolute;margin-left:4in;margin-top:1.2pt;width:120pt;height:19.1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" fillcolor="#5b9bd5" strokecolor="#41719c" strokeweight="1pt">
                <v:textbox>
                  <w:txbxContent>
                    <w:p w:rsidR="00416CB2" w:rsidRDefault="00416CB2" w:rsidP="00416CB2">
                      <w:pPr>
                        <w:jc w:val="center"/>
                      </w:pPr>
                      <w:r>
                        <w:t>Dropdown menu</w:t>
                      </w:r>
                    </w:p>
                  </w:txbxContent>
                </v:textbox>
              </v:rect>
            </w:pict>
          </mc:Fallback>
        </mc:AlternateContent>
      </w:r>
      <w:r w:rsidRPr="001B7C2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2091B6" wp14:editId="6282B13B">
                <wp:simplePos x="0" y="0"/>
                <wp:positionH relativeFrom="column">
                  <wp:posOffset>935665</wp:posOffset>
                </wp:positionH>
                <wp:positionV relativeFrom="paragraph">
                  <wp:posOffset>15138</wp:posOffset>
                </wp:positionV>
                <wp:extent cx="1524000" cy="231922"/>
                <wp:effectExtent l="0" t="0" r="19050" b="15875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31922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16CB2" w:rsidRDefault="00416CB2" w:rsidP="00416CB2">
                            <w:pPr>
                              <w:jc w:val="center"/>
                            </w:pPr>
                            <w:r>
                              <w:t>Dropdown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091B6" id="Rectangle 207" o:spid="_x0000_s1060" style="position:absolute;margin-left:73.65pt;margin-top:1.2pt;width:120pt;height:18.25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" fillcolor="#5b9bd5" strokecolor="#41719c" strokeweight="1pt">
                <v:textbox>
                  <w:txbxContent>
                    <w:p w:rsidR="00416CB2" w:rsidRDefault="00416CB2" w:rsidP="00416CB2">
                      <w:pPr>
                        <w:jc w:val="center"/>
                      </w:pPr>
                      <w:r>
                        <w:t>Dropdown menu</w:t>
                      </w:r>
                    </w:p>
                  </w:txbxContent>
                </v:textbox>
              </v:rect>
            </w:pict>
          </mc:Fallback>
        </mc:AlternateContent>
      </w:r>
      <w:r w:rsidR="00A742CD" w:rsidRPr="001B7C2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E021D7" wp14:editId="347F311D">
                <wp:simplePos x="0" y="0"/>
                <wp:positionH relativeFrom="margin">
                  <wp:posOffset>3008660</wp:posOffset>
                </wp:positionH>
                <wp:positionV relativeFrom="paragraph">
                  <wp:posOffset>14945</wp:posOffset>
                </wp:positionV>
                <wp:extent cx="648586" cy="295275"/>
                <wp:effectExtent l="0" t="0" r="0" b="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586" cy="295275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293846" w:rsidRPr="00877E7C" w:rsidRDefault="00A742CD" w:rsidP="0029384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Doctor: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E021D7" id="_x0000_s1061" type="#_x0000_t202" style="position:absolute;margin-left:236.9pt;margin-top:1.2pt;width:51.05pt;height:23.25pt;z-index:251786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" filled="f" stroked="f" strokeweight=".5pt">
                <v:textbox>
                  <w:txbxContent>
                    <w:p w:rsidR="00293846" w:rsidRPr="00877E7C" w:rsidRDefault="00A742CD" w:rsidP="0029384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Doctor: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42CD" w:rsidRPr="001B7C2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E910FA" wp14:editId="5F3D0EFA">
                <wp:simplePos x="0" y="0"/>
                <wp:positionH relativeFrom="column">
                  <wp:posOffset>230815</wp:posOffset>
                </wp:positionH>
                <wp:positionV relativeFrom="paragraph">
                  <wp:posOffset>12759</wp:posOffset>
                </wp:positionV>
                <wp:extent cx="866775" cy="295275"/>
                <wp:effectExtent l="0" t="0" r="0" b="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95275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293846" w:rsidRPr="00877E7C" w:rsidRDefault="00293846" w:rsidP="0029384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Gender: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910FA" id="_x0000_s1062" type="#_x0000_t202" style="position:absolute;margin-left:18.15pt;margin-top:1pt;width:68.25pt;height:23.2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" filled="f" stroked="f" strokeweight=".5pt">
                <v:textbox>
                  <w:txbxContent>
                    <w:p w:rsidR="00293846" w:rsidRPr="00877E7C" w:rsidRDefault="00293846" w:rsidP="0029384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Gender</w:t>
                      </w:r>
                      <w:r>
                        <w:rPr>
                          <w:b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293846" w:rsidRPr="00293846" w:rsidRDefault="00416CB2" w:rsidP="0029384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746396" wp14:editId="401D585E">
                <wp:simplePos x="0" y="0"/>
                <wp:positionH relativeFrom="column">
                  <wp:posOffset>4255947</wp:posOffset>
                </wp:positionH>
                <wp:positionV relativeFrom="paragraph">
                  <wp:posOffset>60930</wp:posOffset>
                </wp:positionV>
                <wp:extent cx="676275" cy="295275"/>
                <wp:effectExtent l="0" t="0" r="0" b="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95275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5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742CD" w:rsidRPr="00133106" w:rsidRDefault="00133106" w:rsidP="00A742C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133106">
                              <w:rPr>
                                <w:b/>
                                <w:color w:val="000000" w:themeColor="text1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746396" id="Rectangle 210" o:spid="_x0000_s1063" style="position:absolute;margin-left:335.1pt;margin-top:4.8pt;width:53.25pt;height:23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" fillcolor="#767171" strokecolor="windowText" strokeweight="1pt">
                <v:textbox>
                  <w:txbxContent>
                    <w:p w:rsidR="00A742CD" w:rsidRPr="00133106" w:rsidRDefault="00133106" w:rsidP="00A742C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133106">
                        <w:rPr>
                          <w:b/>
                          <w:color w:val="000000" w:themeColor="text1"/>
                        </w:rPr>
                        <w:t>Q</w:t>
                      </w:r>
                    </w:p>
                  </w:txbxContent>
                </v:textbox>
              </v:rect>
            </w:pict>
          </mc:Fallback>
        </mc:AlternateContent>
      </w:r>
      <w:r w:rsidR="00A742CD" w:rsidRPr="001B7C2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D3F70C" wp14:editId="1EB96C97">
                <wp:simplePos x="0" y="0"/>
                <wp:positionH relativeFrom="column">
                  <wp:posOffset>1839432</wp:posOffset>
                </wp:positionH>
                <wp:positionV relativeFrom="paragraph">
                  <wp:posOffset>114994</wp:posOffset>
                </wp:positionV>
                <wp:extent cx="1524000" cy="200025"/>
                <wp:effectExtent l="0" t="0" r="0" b="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000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06F5E9" id="Rectangle 209" o:spid="_x0000_s1026" style="position:absolute;margin-left:144.85pt;margin-top:9.05pt;width:120pt;height:15.7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" fillcolor="#5b9bd5" strokecolor="#41719c" strokeweight="1pt"/>
            </w:pict>
          </mc:Fallback>
        </mc:AlternateContent>
      </w:r>
      <w:r w:rsidR="00A742CD" w:rsidRPr="001B7C2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879F8B" wp14:editId="5000644C">
                <wp:simplePos x="0" y="0"/>
                <wp:positionH relativeFrom="column">
                  <wp:posOffset>1114263</wp:posOffset>
                </wp:positionH>
                <wp:positionV relativeFrom="paragraph">
                  <wp:posOffset>69466</wp:posOffset>
                </wp:positionV>
                <wp:extent cx="866775" cy="295275"/>
                <wp:effectExtent l="0" t="0" r="0" b="0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95275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293846" w:rsidRPr="00877E7C" w:rsidRDefault="00293846" w:rsidP="0029384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Patient: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879F8B" id="_x0000_s1064" type="#_x0000_t202" style="position:absolute;margin-left:87.75pt;margin-top:5.45pt;width:68.25pt;height:23.2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" filled="f" stroked="f" strokeweight=".5pt">
                <v:textbox>
                  <w:txbxContent>
                    <w:p w:rsidR="00293846" w:rsidRPr="00877E7C" w:rsidRDefault="00293846" w:rsidP="0029384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Patient</w:t>
                      </w:r>
                      <w:r>
                        <w:rPr>
                          <w:b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293846" w:rsidRDefault="00293846" w:rsidP="00293846"/>
    <w:tbl>
      <w:tblPr>
        <w:tblStyle w:val="PlainTable1"/>
        <w:tblpPr w:leftFromText="180" w:rightFromText="180" w:vertAnchor="text" w:horzAnchor="margin" w:tblpY="521"/>
        <w:tblW w:w="9032" w:type="dxa"/>
        <w:tblLook w:val="04A0" w:firstRow="1" w:lastRow="0" w:firstColumn="1" w:lastColumn="0" w:noHBand="0" w:noVBand="1"/>
      </w:tblPr>
      <w:tblGrid>
        <w:gridCol w:w="2258"/>
        <w:gridCol w:w="2258"/>
        <w:gridCol w:w="2258"/>
        <w:gridCol w:w="2258"/>
      </w:tblGrid>
      <w:tr w:rsidR="00766E52" w:rsidTr="00133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:rsidR="00766E52" w:rsidRDefault="00766E52" w:rsidP="00766E52">
            <w:r>
              <w:t>File No.</w:t>
            </w:r>
          </w:p>
        </w:tc>
        <w:tc>
          <w:tcPr>
            <w:tcW w:w="2258" w:type="dxa"/>
          </w:tcPr>
          <w:p w:rsidR="00766E52" w:rsidRDefault="00766E52" w:rsidP="00766E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 Name</w:t>
            </w:r>
          </w:p>
        </w:tc>
        <w:tc>
          <w:tcPr>
            <w:tcW w:w="2258" w:type="dxa"/>
          </w:tcPr>
          <w:p w:rsidR="00766E52" w:rsidRDefault="00766E52" w:rsidP="00766E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Birth</w:t>
            </w:r>
          </w:p>
        </w:tc>
        <w:tc>
          <w:tcPr>
            <w:tcW w:w="2258" w:type="dxa"/>
          </w:tcPr>
          <w:p w:rsidR="00766E52" w:rsidRDefault="00766E52" w:rsidP="00766E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Doctor</w:t>
            </w:r>
          </w:p>
        </w:tc>
      </w:tr>
      <w:tr w:rsidR="00766E52" w:rsidTr="00133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:rsidR="00766E52" w:rsidRDefault="00766E52" w:rsidP="00766E52"/>
        </w:tc>
        <w:tc>
          <w:tcPr>
            <w:tcW w:w="2258" w:type="dxa"/>
          </w:tcPr>
          <w:p w:rsidR="00766E52" w:rsidRDefault="00766E52" w:rsidP="00766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8" w:type="dxa"/>
          </w:tcPr>
          <w:p w:rsidR="00766E52" w:rsidRDefault="00766E52" w:rsidP="00766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8" w:type="dxa"/>
          </w:tcPr>
          <w:p w:rsidR="00766E52" w:rsidRDefault="00766E52" w:rsidP="00766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B7C23" w:rsidRDefault="001B7C23" w:rsidP="00766E52">
      <w:bookmarkStart w:id="0" w:name="_GoBack"/>
      <w:bookmarkEnd w:id="0"/>
    </w:p>
    <w:p w:rsidR="00DA7436" w:rsidRDefault="00DA7436" w:rsidP="00766E52"/>
    <w:p w:rsidR="00DA7436" w:rsidRDefault="00133106" w:rsidP="00766E5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288756" wp14:editId="6FDCAA7B">
                <wp:simplePos x="0" y="0"/>
                <wp:positionH relativeFrom="margin">
                  <wp:align>left</wp:align>
                </wp:positionH>
                <wp:positionV relativeFrom="paragraph">
                  <wp:posOffset>124445</wp:posOffset>
                </wp:positionV>
                <wp:extent cx="5553075" cy="3992968"/>
                <wp:effectExtent l="0" t="0" r="28575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3992968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lumMod val="110000"/>
                                <a:satMod val="105000"/>
                                <a:tint val="67000"/>
                              </a:sysClr>
                            </a:gs>
                            <a:gs pos="50000">
                              <a:sysClr val="windowText" lastClr="000000">
                                <a:lumMod val="105000"/>
                                <a:satMod val="103000"/>
                                <a:tint val="73000"/>
                              </a:sysClr>
                            </a:gs>
                            <a:gs pos="100000">
                              <a:sysClr val="windowText" lastClr="000000">
                                <a:lumMod val="105000"/>
                                <a:satMod val="109000"/>
                                <a:tint val="81000"/>
                              </a:sys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E41E1" id="Rectangle 16" o:spid="_x0000_s1026" style="position:absolute;margin-left:0;margin-top:9.8pt;width:437.25pt;height:314.4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" fillcolor="#9b9b9b" strokecolor="windowText" strokeweight=".5pt">
                <v:fill color2="#797979" rotate="t" colors="0 #9b9b9b;.5 #8e8e8e;1 #797979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DA7436" w:rsidRPr="00293846" w:rsidRDefault="00DA7436" w:rsidP="00766E5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E59C0B" wp14:editId="34A04D1B">
                <wp:simplePos x="0" y="0"/>
                <wp:positionH relativeFrom="margin">
                  <wp:align>center</wp:align>
                </wp:positionH>
                <wp:positionV relativeFrom="paragraph">
                  <wp:posOffset>138002</wp:posOffset>
                </wp:positionV>
                <wp:extent cx="1903228" cy="533462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228" cy="533462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DA7436" w:rsidRPr="00877E7C" w:rsidRDefault="00DA7436" w:rsidP="00DA7436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 xml:space="preserve">Central Station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E59C0B" id="_x0000_s1065" type="#_x0000_t202" style="position:absolute;margin-left:0;margin-top:10.85pt;width:149.85pt;height:42pt;z-index:2516879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" filled="f" stroked="f" strokeweight=".5pt">
                <v:textbox>
                  <w:txbxContent>
                    <w:p w:rsidR="00DA7436" w:rsidRPr="00877E7C" w:rsidRDefault="00DA7436" w:rsidP="00DA7436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 xml:space="preserve">Central Station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A7436" w:rsidRPr="0029384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272F" w:rsidRDefault="0098272F" w:rsidP="0098272F">
      <w:pPr>
        <w:spacing w:after="0" w:line="240" w:lineRule="auto"/>
      </w:pPr>
      <w:r>
        <w:separator/>
      </w:r>
    </w:p>
  </w:endnote>
  <w:endnote w:type="continuationSeparator" w:id="0">
    <w:p w:rsidR="0098272F" w:rsidRDefault="0098272F" w:rsidP="00982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272F" w:rsidRDefault="0098272F" w:rsidP="0098272F">
      <w:pPr>
        <w:spacing w:after="0" w:line="240" w:lineRule="auto"/>
      </w:pPr>
      <w:r>
        <w:separator/>
      </w:r>
    </w:p>
  </w:footnote>
  <w:footnote w:type="continuationSeparator" w:id="0">
    <w:p w:rsidR="0098272F" w:rsidRDefault="0098272F" w:rsidP="009827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272F" w:rsidRPr="0098272F" w:rsidRDefault="0098272F">
    <w:pPr>
      <w:pStyle w:val="Header"/>
      <w:rPr>
        <w:b/>
        <w:sz w:val="32"/>
      </w:rPr>
    </w:pPr>
    <w:r w:rsidRPr="0098272F">
      <w:rPr>
        <w:b/>
        <w:sz w:val="32"/>
      </w:rPr>
      <w:t>Interface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E7C"/>
    <w:rsid w:val="0001469B"/>
    <w:rsid w:val="00020D30"/>
    <w:rsid w:val="00133106"/>
    <w:rsid w:val="001B7C23"/>
    <w:rsid w:val="001E2AC7"/>
    <w:rsid w:val="00287189"/>
    <w:rsid w:val="00293846"/>
    <w:rsid w:val="00304724"/>
    <w:rsid w:val="00323FA9"/>
    <w:rsid w:val="003749EA"/>
    <w:rsid w:val="003E59DB"/>
    <w:rsid w:val="00400596"/>
    <w:rsid w:val="00416CB2"/>
    <w:rsid w:val="0044060A"/>
    <w:rsid w:val="00766E52"/>
    <w:rsid w:val="00786BF2"/>
    <w:rsid w:val="00800189"/>
    <w:rsid w:val="00877E7C"/>
    <w:rsid w:val="008E35FA"/>
    <w:rsid w:val="0098272F"/>
    <w:rsid w:val="009D1BBF"/>
    <w:rsid w:val="009E2A70"/>
    <w:rsid w:val="00A142CC"/>
    <w:rsid w:val="00A742CD"/>
    <w:rsid w:val="00BE59CF"/>
    <w:rsid w:val="00D06AB3"/>
    <w:rsid w:val="00D94C4C"/>
    <w:rsid w:val="00DA7436"/>
    <w:rsid w:val="00E9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A81604-F7DC-4B95-8737-CA033EA6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6A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27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72F"/>
  </w:style>
  <w:style w:type="paragraph" w:styleId="Footer">
    <w:name w:val="footer"/>
    <w:basedOn w:val="Normal"/>
    <w:link w:val="FooterChar"/>
    <w:uiPriority w:val="99"/>
    <w:unhideWhenUsed/>
    <w:rsid w:val="009827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72F"/>
  </w:style>
  <w:style w:type="table" w:styleId="TableGrid">
    <w:name w:val="Table Grid"/>
    <w:basedOn w:val="TableNormal"/>
    <w:uiPriority w:val="39"/>
    <w:rsid w:val="001E2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B7C2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0A6C2-CB83-4BB8-8C98-6BACC94AD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59EE259A.dotm</Template>
  <TotalTime>214</TotalTime>
  <Pages>2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Anglia Ruskin University</Company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Carvalho, Jessica (Student)</dc:creator>
  <cp:keywords/>
  <dc:description/>
  <cp:lastModifiedBy>Carvalho, Jessica (Student)</cp:lastModifiedBy>
  <cp:revision>7</cp:revision>
  <dcterms:created xsi:type="dcterms:W3CDTF">2015-10-21T07:53:00Z</dcterms:created>
  <dcterms:modified xsi:type="dcterms:W3CDTF">2015-10-22T09:24:00Z</dcterms:modified>
</cp:coreProperties>
</file>